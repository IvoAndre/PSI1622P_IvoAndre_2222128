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F7CF6" w14:textId="77777777" w:rsidR="00C6554A" w:rsidRPr="008B5277" w:rsidRDefault="002554CD" w:rsidP="00C6554A">
      <w:pPr>
        <w:pStyle w:val="Fotografia"/>
      </w:pPr>
      <w:r w:rsidRPr="008B5277">
        <w:rPr>
          <w:noProof/>
          <w:lang w:eastAsia="pt-PT"/>
        </w:rPr>
        <w:drawing>
          <wp:inline distT="0" distB="0" distL="0" distR="0" wp14:anchorId="19DE6DDF" wp14:editId="0529B684">
            <wp:extent cx="3657600" cy="3657600"/>
            <wp:effectExtent l="0" t="0" r="0" b="0"/>
            <wp:docPr id="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1699654" w14:textId="41E3FFA0" w:rsidR="00C6554A" w:rsidRDefault="00FA1224" w:rsidP="00C6554A">
      <w:pPr>
        <w:pStyle w:val="Ttulo"/>
      </w:pPr>
      <w:r>
        <w:t xml:space="preserve">Proposta </w:t>
      </w:r>
      <w:r w:rsidR="00EC6AF3">
        <w:t xml:space="preserve">do </w:t>
      </w:r>
      <w:proofErr w:type="spellStart"/>
      <w:r>
        <w:t>Pré-Projeto</w:t>
      </w:r>
      <w:proofErr w:type="spellEnd"/>
    </w:p>
    <w:p w14:paraId="7A9D07D6" w14:textId="77777777" w:rsidR="00400704" w:rsidRPr="00D5413C" w:rsidRDefault="00400704" w:rsidP="00400704">
      <w:pPr>
        <w:pStyle w:val="Subttulo"/>
        <w:spacing w:line="360" w:lineRule="auto"/>
      </w:pPr>
      <w:r>
        <w:t>Projeto de Integração de banco e loja, com</w:t>
      </w:r>
      <w:r w:rsidRPr="00075882">
        <w:t xml:space="preserve"> Operações bancárias e compras online.</w:t>
      </w:r>
      <w:r>
        <w:t xml:space="preserve"> Pagamentos e saldos atualizados com</w:t>
      </w:r>
      <w:r w:rsidRPr="00075882">
        <w:t xml:space="preserve"> Interface amigável.</w:t>
      </w:r>
    </w:p>
    <w:p w14:paraId="01631C58" w14:textId="00C8732D" w:rsidR="00BE2FA3" w:rsidRDefault="00BE2FA3" w:rsidP="00BE2FA3">
      <w:pPr>
        <w:pStyle w:val="InformaesdeContacto"/>
      </w:pPr>
      <w:r>
        <w:t xml:space="preserve">Ivo André </w:t>
      </w:r>
      <w:r>
        <w:rPr>
          <w:lang w:bidi="pt-PT"/>
        </w:rPr>
        <w:t>|</w:t>
      </w:r>
      <w:r>
        <w:t xml:space="preserve"> Nº2222128</w:t>
      </w:r>
      <w:r>
        <w:rPr>
          <w:lang w:bidi="pt-PT"/>
        </w:rPr>
        <w:t xml:space="preserve"> | </w:t>
      </w:r>
      <w:r>
        <w:t>PSI |Prof. Carla Macedo</w:t>
      </w:r>
      <w:r>
        <w:rPr>
          <w:lang w:bidi="pt-PT"/>
        </w:rPr>
        <w:t xml:space="preserve"> | </w:t>
      </w:r>
      <w:r>
        <w:t>09</w:t>
      </w:r>
      <w:r>
        <w:t>/05/202</w:t>
      </w:r>
      <w:r>
        <w:t>4</w:t>
      </w:r>
    </w:p>
    <w:p w14:paraId="76DECA2D" w14:textId="77777777" w:rsidR="008D7EA7" w:rsidRDefault="008D7EA7">
      <w:pPr>
        <w:rPr>
          <w:lang w:bidi="pt-PT"/>
        </w:rPr>
      </w:pPr>
      <w:r>
        <w:rPr>
          <w:lang w:bidi="pt-PT"/>
        </w:rPr>
        <w:br w:type="page"/>
      </w:r>
    </w:p>
    <w:sdt>
      <w:sdtPr>
        <w:id w:val="-5641028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595959" w:themeColor="text1" w:themeTint="A6"/>
          <w:sz w:val="22"/>
          <w:szCs w:val="22"/>
          <w:lang w:eastAsia="en-US"/>
        </w:rPr>
      </w:sdtEndPr>
      <w:sdtContent>
        <w:p w14:paraId="7F36AF96" w14:textId="3BE22EF8" w:rsidR="008578F2" w:rsidRDefault="008578F2">
          <w:pPr>
            <w:pStyle w:val="Cabealhodondice"/>
          </w:pPr>
          <w:r>
            <w:t>Conteúdo</w:t>
          </w:r>
        </w:p>
        <w:p w14:paraId="38B11179" w14:textId="46147F54" w:rsidR="008578F2" w:rsidRDefault="008578F2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142009" w:history="1">
            <w:r w:rsidRPr="00323EBD">
              <w:rPr>
                <w:rStyle w:val="Hiperligao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82D10" w14:textId="1F00393D" w:rsidR="008578F2" w:rsidRDefault="008578F2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66142010" w:history="1">
            <w:r w:rsidRPr="00323EBD">
              <w:rPr>
                <w:rStyle w:val="Hiperligao"/>
                <w:noProof/>
              </w:rPr>
              <w:t>Objetivos e âmbito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5C468" w14:textId="4D75A20F" w:rsidR="008578F2" w:rsidRDefault="008578F2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66142011" w:history="1">
            <w:r w:rsidRPr="00323EBD">
              <w:rPr>
                <w:rStyle w:val="Hiperliga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CC4E3" w14:textId="5C4A4342" w:rsidR="008578F2" w:rsidRDefault="008578F2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66142012" w:history="1">
            <w:r w:rsidRPr="00323EBD">
              <w:rPr>
                <w:rStyle w:val="Hiperligao"/>
                <w:noProof/>
              </w:rPr>
              <w:t>Protótipo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A2317" w14:textId="2EEBA5E1" w:rsidR="008578F2" w:rsidRDefault="008578F2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66142013" w:history="1">
            <w:r w:rsidRPr="00323EBD">
              <w:rPr>
                <w:rStyle w:val="Hiperligao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0EF0A" w14:textId="475703DC" w:rsidR="008578F2" w:rsidRDefault="008578F2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66142014" w:history="1">
            <w:r w:rsidRPr="00323EBD">
              <w:rPr>
                <w:rStyle w:val="Hiperligao"/>
                <w:noProof/>
              </w:rPr>
              <w:t>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F299F" w14:textId="3D3DBE25" w:rsidR="008578F2" w:rsidRDefault="008578F2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66142015" w:history="1">
            <w:r w:rsidRPr="00323EBD">
              <w:rPr>
                <w:rStyle w:val="Hiperligao"/>
                <w:noProof/>
              </w:rPr>
              <w:t>Referencias Bibliograficas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CB48C" w14:textId="1F40B35B" w:rsidR="008578F2" w:rsidRDefault="008578F2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66142016" w:history="1">
            <w:r w:rsidRPr="00323EBD">
              <w:rPr>
                <w:rStyle w:val="Hiperliga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B0500" w14:textId="102D7B5C" w:rsidR="008578F2" w:rsidRDefault="008578F2">
          <w:r>
            <w:rPr>
              <w:b/>
              <w:bCs/>
            </w:rPr>
            <w:fldChar w:fldCharType="end"/>
          </w:r>
        </w:p>
      </w:sdtContent>
    </w:sdt>
    <w:p w14:paraId="1C9A7422" w14:textId="7A24FE3C" w:rsidR="0052281D" w:rsidRDefault="00C20B57" w:rsidP="00887024">
      <w:pPr>
        <w:pStyle w:val="Ttulo1"/>
      </w:pPr>
      <w:r>
        <w:br w:type="page"/>
      </w:r>
      <w:bookmarkStart w:id="0" w:name="_Toc166142009"/>
      <w:r w:rsidR="00887024">
        <w:lastRenderedPageBreak/>
        <w:t>Contextualização</w:t>
      </w:r>
      <w:bookmarkEnd w:id="0"/>
    </w:p>
    <w:p w14:paraId="5C143015" w14:textId="5843EA17" w:rsidR="00294ACD" w:rsidRPr="00294ACD" w:rsidRDefault="00F5638F" w:rsidP="00294ACD">
      <w:r w:rsidRPr="00F5638F">
        <w:t>O projeto "</w:t>
      </w:r>
      <w:proofErr w:type="spellStart"/>
      <w:r w:rsidRPr="00F5638F">
        <w:t>BankStore</w:t>
      </w:r>
      <w:proofErr w:type="spellEnd"/>
      <w:r w:rsidRPr="00F5638F">
        <w:t xml:space="preserve"> - </w:t>
      </w:r>
      <w:proofErr w:type="spellStart"/>
      <w:r w:rsidRPr="00F5638F">
        <w:t>Integration</w:t>
      </w:r>
      <w:proofErr w:type="spellEnd"/>
      <w:r w:rsidRPr="00F5638F">
        <w:t>" propõe a integração entre um sistema bancário e uma loja</w:t>
      </w:r>
      <w:r w:rsidR="00047DB7">
        <w:t xml:space="preserve"> de forma a facilitar a interação entre o utilizador e o seu banco e a sua loja de preferência</w:t>
      </w:r>
      <w:r w:rsidR="00A8324A">
        <w:t>, tudo em uma plataforma única</w:t>
      </w:r>
      <w:r w:rsidR="00DA03D9">
        <w:t xml:space="preserve">. </w:t>
      </w:r>
    </w:p>
    <w:p w14:paraId="6BDC2D71" w14:textId="01BC3072" w:rsidR="007D6E67" w:rsidRDefault="007D6E67" w:rsidP="007D6E67">
      <w:pPr>
        <w:pStyle w:val="Ttulo1"/>
      </w:pPr>
      <w:bookmarkStart w:id="1" w:name="_Toc166142010"/>
      <w:r>
        <w:t>Objetivos e âmbito do projeto</w:t>
      </w:r>
      <w:bookmarkEnd w:id="1"/>
    </w:p>
    <w:p w14:paraId="5373DBDE" w14:textId="7DFD674C" w:rsidR="00294ACD" w:rsidRPr="001552D3" w:rsidRDefault="001552D3" w:rsidP="00D5234D">
      <w:r>
        <w:t xml:space="preserve">O </w:t>
      </w:r>
      <w:r w:rsidR="00A40099">
        <w:t xml:space="preserve">objetivo principal do </w:t>
      </w:r>
      <w:r>
        <w:t xml:space="preserve">projeto </w:t>
      </w:r>
      <w:r w:rsidR="00A40099">
        <w:t>é</w:t>
      </w:r>
      <w:r>
        <w:t xml:space="preserve"> permitir operações bancárias como depósito e levantamento de fundos, transferência de fundos e consultar as transações efetuadas. A loja irá oferecer um grande stock de itens variados e uma forma fácil </w:t>
      </w:r>
      <w:r w:rsidR="00D17177">
        <w:t xml:space="preserve">e eficiente </w:t>
      </w:r>
      <w:r>
        <w:t>de pagar com a conta bancária.</w:t>
      </w:r>
    </w:p>
    <w:p w14:paraId="7B7544EC" w14:textId="7232FCF2" w:rsidR="007D6E67" w:rsidRDefault="00641516" w:rsidP="00641516">
      <w:pPr>
        <w:pStyle w:val="Ttulo1"/>
      </w:pPr>
      <w:bookmarkStart w:id="2" w:name="_Toc166142011"/>
      <w:r>
        <w:t>Requisitos</w:t>
      </w:r>
      <w:bookmarkEnd w:id="2"/>
    </w:p>
    <w:p w14:paraId="346A7D42" w14:textId="502145CC" w:rsidR="009F677A" w:rsidRDefault="00637A04" w:rsidP="00637A04">
      <w:r>
        <w:t>REQ0001</w:t>
      </w:r>
      <w:r w:rsidR="009F677A">
        <w:t xml:space="preserve"> – Permitir a criação de uma conta bancária</w:t>
      </w:r>
    </w:p>
    <w:p w14:paraId="25B1EA49" w14:textId="254F533C" w:rsidR="00637A04" w:rsidRPr="00637A04" w:rsidRDefault="009F677A" w:rsidP="00637A04">
      <w:r>
        <w:t>REQ0002</w:t>
      </w:r>
      <w:r w:rsidR="00637A04">
        <w:t xml:space="preserve"> – Permitir </w:t>
      </w:r>
      <w:r>
        <w:t>o d</w:t>
      </w:r>
      <w:r w:rsidR="00637A04">
        <w:t>epósito de fundos na conta bancária</w:t>
      </w:r>
    </w:p>
    <w:p w14:paraId="745762FE" w14:textId="1F1EEFD7" w:rsidR="009F677A" w:rsidRPr="00637A04" w:rsidRDefault="009F677A" w:rsidP="009F677A">
      <w:r>
        <w:t>REQ000</w:t>
      </w:r>
      <w:r>
        <w:t>3</w:t>
      </w:r>
      <w:r>
        <w:t xml:space="preserve"> – Permitir</w:t>
      </w:r>
      <w:r>
        <w:t xml:space="preserve"> o</w:t>
      </w:r>
      <w:r>
        <w:t xml:space="preserve"> </w:t>
      </w:r>
      <w:r>
        <w:t>levantamento</w:t>
      </w:r>
      <w:r>
        <w:t xml:space="preserve"> de fundos </w:t>
      </w:r>
      <w:r w:rsidR="00456979">
        <w:t>d</w:t>
      </w:r>
      <w:r>
        <w:t>a conta bancária</w:t>
      </w:r>
    </w:p>
    <w:p w14:paraId="6936917E" w14:textId="66E29F09" w:rsidR="00456979" w:rsidRDefault="00456979" w:rsidP="00456979">
      <w:r>
        <w:t>REQ000</w:t>
      </w:r>
      <w:r>
        <w:t>4</w:t>
      </w:r>
      <w:r>
        <w:t xml:space="preserve"> – Permitir </w:t>
      </w:r>
      <w:r>
        <w:t>a consulta das transações</w:t>
      </w:r>
      <w:r>
        <w:t xml:space="preserve"> </w:t>
      </w:r>
      <w:r>
        <w:t>d</w:t>
      </w:r>
      <w:r>
        <w:t>a conta bancária</w:t>
      </w:r>
    </w:p>
    <w:p w14:paraId="4C36A799" w14:textId="10A22D0E" w:rsidR="00B44696" w:rsidRDefault="00B44696" w:rsidP="00B44696">
      <w:r>
        <w:t>REQ000</w:t>
      </w:r>
      <w:r>
        <w:t>5</w:t>
      </w:r>
      <w:r>
        <w:t xml:space="preserve"> – Permitir </w:t>
      </w:r>
      <w:r>
        <w:t>a</w:t>
      </w:r>
      <w:r>
        <w:t xml:space="preserve"> </w:t>
      </w:r>
      <w:r>
        <w:t>transferência</w:t>
      </w:r>
      <w:r>
        <w:t xml:space="preserve"> de fundos </w:t>
      </w:r>
      <w:r>
        <w:t>entre</w:t>
      </w:r>
      <w:r>
        <w:t xml:space="preserve"> conta</w:t>
      </w:r>
      <w:r>
        <w:t>s</w:t>
      </w:r>
      <w:r>
        <w:t xml:space="preserve"> bancária</w:t>
      </w:r>
      <w:r>
        <w:t>s</w:t>
      </w:r>
    </w:p>
    <w:p w14:paraId="014740BF" w14:textId="39206DD6" w:rsidR="00B44696" w:rsidRDefault="00FB3EDD" w:rsidP="00B44696">
      <w:r>
        <w:t>REQ0006 – Permitir a compra de produtos na loja</w:t>
      </w:r>
    </w:p>
    <w:p w14:paraId="48E8CFD6" w14:textId="278D42F6" w:rsidR="00294ACD" w:rsidRPr="00294ACD" w:rsidRDefault="00FB3EDD" w:rsidP="00294ACD">
      <w:r>
        <w:t>REQ0007 – Permitir o pagamento das compras através da conta bancária</w:t>
      </w:r>
    </w:p>
    <w:p w14:paraId="0CC1D04D" w14:textId="77777777" w:rsidR="007844A6" w:rsidRDefault="007844A6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bookmarkStart w:id="3" w:name="_Toc166142012"/>
      <w:r>
        <w:br w:type="page"/>
      </w:r>
    </w:p>
    <w:p w14:paraId="1D008DC9" w14:textId="25F6EBD3" w:rsidR="00641516" w:rsidRDefault="00641516" w:rsidP="00641516">
      <w:pPr>
        <w:pStyle w:val="Ttulo1"/>
      </w:pPr>
      <w:r>
        <w:t>Protótipo</w:t>
      </w:r>
      <w:bookmarkEnd w:id="3"/>
    </w:p>
    <w:p w14:paraId="6DCE5E8E" w14:textId="072C0FB6" w:rsidR="00641516" w:rsidRDefault="00641516" w:rsidP="00641516">
      <w:pPr>
        <w:pStyle w:val="Ttulo2"/>
      </w:pPr>
      <w:bookmarkStart w:id="4" w:name="_Toc166142013"/>
      <w:r>
        <w:t>Interface</w:t>
      </w:r>
      <w:bookmarkEnd w:id="4"/>
    </w:p>
    <w:p w14:paraId="45150EDE" w14:textId="7935F5E1" w:rsidR="007844A6" w:rsidRPr="007844A6" w:rsidRDefault="007844A6" w:rsidP="007844A6">
      <w:pPr>
        <w:pStyle w:val="Ttulo3"/>
      </w:pPr>
      <w:r>
        <w:t>Menu Inicial</w:t>
      </w:r>
    </w:p>
    <w:p w14:paraId="37B13A5E" w14:textId="77777777" w:rsidR="007844A6" w:rsidRDefault="00EB44EE" w:rsidP="00EB3A10">
      <w:pPr>
        <w:rPr>
          <w:noProof/>
        </w:rPr>
      </w:pPr>
      <w:r w:rsidRPr="00EB44EE">
        <w:drawing>
          <wp:inline distT="0" distB="0" distL="0" distR="0" wp14:anchorId="4A21DAA0" wp14:editId="4CD7FC1C">
            <wp:extent cx="2355273" cy="1876003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0780" cy="188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A12" w:rsidRPr="00550A12">
        <w:rPr>
          <w:noProof/>
        </w:rPr>
        <w:t xml:space="preserve"> </w:t>
      </w:r>
    </w:p>
    <w:p w14:paraId="211D4728" w14:textId="02CE2169" w:rsidR="007844A6" w:rsidRDefault="007844A6" w:rsidP="007844A6">
      <w:pPr>
        <w:pStyle w:val="Ttulo3"/>
        <w:rPr>
          <w:noProof/>
        </w:rPr>
      </w:pPr>
      <w:r>
        <w:rPr>
          <w:noProof/>
        </w:rPr>
        <w:t>Criação de conta no programa</w:t>
      </w:r>
    </w:p>
    <w:p w14:paraId="7A5553E9" w14:textId="77777777" w:rsidR="007844A6" w:rsidRDefault="00550A12" w:rsidP="00EB3A10">
      <w:pPr>
        <w:rPr>
          <w:noProof/>
        </w:rPr>
      </w:pPr>
      <w:r w:rsidRPr="00550A12">
        <w:drawing>
          <wp:inline distT="0" distB="0" distL="0" distR="0" wp14:anchorId="7F211885" wp14:editId="408B09BF">
            <wp:extent cx="1835727" cy="194186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5689" cy="195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0A12">
        <w:rPr>
          <w:noProof/>
        </w:rPr>
        <w:t xml:space="preserve"> </w:t>
      </w:r>
    </w:p>
    <w:p w14:paraId="11F813C0" w14:textId="32087E3D" w:rsidR="007844A6" w:rsidRDefault="007844A6" w:rsidP="007844A6">
      <w:pPr>
        <w:pStyle w:val="Ttulo3"/>
        <w:rPr>
          <w:noProof/>
        </w:rPr>
      </w:pPr>
      <w:r>
        <w:rPr>
          <w:noProof/>
        </w:rPr>
        <w:t>Inicio de sessão no programa</w:t>
      </w:r>
    </w:p>
    <w:p w14:paraId="410AE0FE" w14:textId="77777777" w:rsidR="007844A6" w:rsidRDefault="00550A12" w:rsidP="00EB3A10">
      <w:pPr>
        <w:rPr>
          <w:noProof/>
        </w:rPr>
      </w:pPr>
      <w:r w:rsidRPr="00550A12">
        <w:rPr>
          <w:noProof/>
        </w:rPr>
        <w:drawing>
          <wp:inline distT="0" distB="0" distL="0" distR="0" wp14:anchorId="5C5F73AA" wp14:editId="4F26FE4F">
            <wp:extent cx="1835150" cy="143769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6530" cy="144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611F" w:rsidRPr="00BC611F">
        <w:rPr>
          <w:noProof/>
        </w:rPr>
        <w:t xml:space="preserve"> </w:t>
      </w:r>
    </w:p>
    <w:p w14:paraId="46AB8FE2" w14:textId="292E0A32" w:rsidR="007844A6" w:rsidRDefault="007844A6" w:rsidP="007844A6">
      <w:pPr>
        <w:pStyle w:val="Ttulo3"/>
        <w:rPr>
          <w:noProof/>
        </w:rPr>
      </w:pPr>
      <w:r>
        <w:rPr>
          <w:noProof/>
        </w:rPr>
        <w:t>Menu principal do programa</w:t>
      </w:r>
    </w:p>
    <w:p w14:paraId="58B90F4C" w14:textId="77777777" w:rsidR="007844A6" w:rsidRDefault="00BC611F" w:rsidP="00EB3A10">
      <w:pPr>
        <w:rPr>
          <w:noProof/>
        </w:rPr>
      </w:pPr>
      <w:r w:rsidRPr="00BC611F">
        <w:rPr>
          <w:noProof/>
        </w:rPr>
        <w:drawing>
          <wp:inline distT="0" distB="0" distL="0" distR="0" wp14:anchorId="1010378B" wp14:editId="4DB68192">
            <wp:extent cx="3255818" cy="1994022"/>
            <wp:effectExtent l="0" t="0" r="1905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8950" cy="200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11F">
        <w:rPr>
          <w:noProof/>
        </w:rPr>
        <w:t xml:space="preserve"> </w:t>
      </w:r>
    </w:p>
    <w:p w14:paraId="0AB84226" w14:textId="0B4DFDCA" w:rsidR="007844A6" w:rsidRDefault="007844A6" w:rsidP="007844A6">
      <w:pPr>
        <w:pStyle w:val="Ttulo3"/>
        <w:rPr>
          <w:noProof/>
        </w:rPr>
      </w:pPr>
      <w:r>
        <w:rPr>
          <w:noProof/>
        </w:rPr>
        <w:t>Menu principal da loja</w:t>
      </w:r>
    </w:p>
    <w:p w14:paraId="51CE5001" w14:textId="77777777" w:rsidR="007844A6" w:rsidRDefault="00BC611F" w:rsidP="00EB3A10">
      <w:pPr>
        <w:rPr>
          <w:noProof/>
        </w:rPr>
      </w:pPr>
      <w:r w:rsidRPr="00BC611F">
        <w:rPr>
          <w:noProof/>
        </w:rPr>
        <w:drawing>
          <wp:inline distT="0" distB="0" distL="0" distR="0" wp14:anchorId="79172FF4" wp14:editId="421DD11C">
            <wp:extent cx="3334555" cy="1711037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9233" cy="171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11F">
        <w:rPr>
          <w:noProof/>
        </w:rPr>
        <w:t xml:space="preserve"> </w:t>
      </w:r>
    </w:p>
    <w:p w14:paraId="1B868DC9" w14:textId="751A6329" w:rsidR="007844A6" w:rsidRDefault="007844A6" w:rsidP="007844A6">
      <w:pPr>
        <w:pStyle w:val="Ttulo3"/>
        <w:rPr>
          <w:noProof/>
        </w:rPr>
      </w:pPr>
      <w:r>
        <w:rPr>
          <w:noProof/>
        </w:rPr>
        <w:t>Carrinho de compras</w:t>
      </w:r>
    </w:p>
    <w:p w14:paraId="0424A5A6" w14:textId="0E9D7506" w:rsidR="007844A6" w:rsidRDefault="00BC611F" w:rsidP="00EB3A10">
      <w:pPr>
        <w:rPr>
          <w:noProof/>
        </w:rPr>
      </w:pPr>
      <w:r w:rsidRPr="00BC611F">
        <w:rPr>
          <w:noProof/>
        </w:rPr>
        <w:drawing>
          <wp:inline distT="0" distB="0" distL="0" distR="0" wp14:anchorId="4ABC689C" wp14:editId="4762F072">
            <wp:extent cx="3692236" cy="2717390"/>
            <wp:effectExtent l="0" t="0" r="381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3332" cy="273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11F">
        <w:rPr>
          <w:noProof/>
        </w:rPr>
        <w:t xml:space="preserve"> </w:t>
      </w:r>
    </w:p>
    <w:p w14:paraId="499F243F" w14:textId="77777777" w:rsidR="007844A6" w:rsidRDefault="007844A6">
      <w:pPr>
        <w:rPr>
          <w:noProof/>
        </w:rPr>
      </w:pPr>
      <w:r>
        <w:rPr>
          <w:noProof/>
        </w:rPr>
        <w:br w:type="page"/>
      </w:r>
    </w:p>
    <w:p w14:paraId="4F889B0A" w14:textId="46F0982B" w:rsidR="007844A6" w:rsidRDefault="007844A6" w:rsidP="007844A6">
      <w:pPr>
        <w:pStyle w:val="Ttulo3"/>
        <w:rPr>
          <w:noProof/>
        </w:rPr>
      </w:pPr>
      <w:r>
        <w:rPr>
          <w:noProof/>
        </w:rPr>
        <w:t>Menu inicial do banco</w:t>
      </w:r>
    </w:p>
    <w:p w14:paraId="7B35BCC0" w14:textId="77777777" w:rsidR="007844A6" w:rsidRDefault="00BC611F" w:rsidP="00EB3A10">
      <w:pPr>
        <w:rPr>
          <w:noProof/>
        </w:rPr>
      </w:pPr>
      <w:r w:rsidRPr="00BC611F">
        <w:rPr>
          <w:noProof/>
        </w:rPr>
        <w:drawing>
          <wp:inline distT="0" distB="0" distL="0" distR="0" wp14:anchorId="41212E20" wp14:editId="1831F115">
            <wp:extent cx="2560448" cy="223750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6007" cy="224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E22" w:rsidRPr="00A23E22">
        <w:rPr>
          <w:noProof/>
        </w:rPr>
        <w:t xml:space="preserve"> </w:t>
      </w:r>
    </w:p>
    <w:p w14:paraId="662A9CBF" w14:textId="31D52A6E" w:rsidR="007844A6" w:rsidRDefault="007844A6" w:rsidP="007844A6">
      <w:pPr>
        <w:pStyle w:val="Ttulo3"/>
        <w:rPr>
          <w:noProof/>
        </w:rPr>
      </w:pPr>
      <w:r>
        <w:rPr>
          <w:noProof/>
        </w:rPr>
        <w:t>Criação de conta</w:t>
      </w:r>
      <w:r>
        <w:rPr>
          <w:noProof/>
        </w:rPr>
        <w:t xml:space="preserve"> bancária</w:t>
      </w:r>
    </w:p>
    <w:p w14:paraId="1110554A" w14:textId="77777777" w:rsidR="007844A6" w:rsidRDefault="00A23E22" w:rsidP="00EB3A10">
      <w:pPr>
        <w:rPr>
          <w:noProof/>
        </w:rPr>
      </w:pPr>
      <w:r w:rsidRPr="00A23E22">
        <w:rPr>
          <w:noProof/>
        </w:rPr>
        <w:drawing>
          <wp:inline distT="0" distB="0" distL="0" distR="0" wp14:anchorId="19679D65" wp14:editId="379D0076">
            <wp:extent cx="2564074" cy="1794164"/>
            <wp:effectExtent l="0" t="0" r="825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297" cy="18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3E22">
        <w:rPr>
          <w:noProof/>
        </w:rPr>
        <w:t xml:space="preserve"> </w:t>
      </w:r>
    </w:p>
    <w:p w14:paraId="5D79559F" w14:textId="316BB799" w:rsidR="007844A6" w:rsidRDefault="007844A6" w:rsidP="007844A6">
      <w:pPr>
        <w:pStyle w:val="Ttulo3"/>
        <w:rPr>
          <w:noProof/>
        </w:rPr>
      </w:pPr>
      <w:r>
        <w:rPr>
          <w:noProof/>
        </w:rPr>
        <w:t>Menu principal do banco</w:t>
      </w:r>
    </w:p>
    <w:p w14:paraId="11556D23" w14:textId="77777777" w:rsidR="007844A6" w:rsidRDefault="00A23E22" w:rsidP="00EB3A10">
      <w:pPr>
        <w:rPr>
          <w:noProof/>
        </w:rPr>
      </w:pPr>
      <w:r w:rsidRPr="00A23E22">
        <w:rPr>
          <w:noProof/>
        </w:rPr>
        <w:drawing>
          <wp:inline distT="0" distB="0" distL="0" distR="0" wp14:anchorId="03A4B111" wp14:editId="48A11DFA">
            <wp:extent cx="2296507" cy="3096491"/>
            <wp:effectExtent l="0" t="0" r="889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6157" cy="310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3E22">
        <w:rPr>
          <w:noProof/>
        </w:rPr>
        <w:t xml:space="preserve"> </w:t>
      </w:r>
    </w:p>
    <w:p w14:paraId="5B598EB9" w14:textId="03E8AAC0" w:rsidR="001F55F6" w:rsidRDefault="001F55F6" w:rsidP="001F55F6">
      <w:pPr>
        <w:pStyle w:val="Ttulo3"/>
        <w:rPr>
          <w:noProof/>
        </w:rPr>
      </w:pPr>
      <w:r>
        <w:rPr>
          <w:noProof/>
        </w:rPr>
        <w:t>Operações Bancárias</w:t>
      </w:r>
    </w:p>
    <w:p w14:paraId="1BBB3C4F" w14:textId="77777777" w:rsidR="001F55F6" w:rsidRDefault="00A23E22" w:rsidP="00EB3A10">
      <w:pPr>
        <w:rPr>
          <w:noProof/>
        </w:rPr>
      </w:pPr>
      <w:r w:rsidRPr="00A23E22">
        <w:rPr>
          <w:noProof/>
        </w:rPr>
        <w:drawing>
          <wp:inline distT="0" distB="0" distL="0" distR="0" wp14:anchorId="6C0DDDA2" wp14:editId="697EDBA1">
            <wp:extent cx="2535382" cy="164330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9390" cy="165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4A6" w:rsidRPr="007844A6">
        <w:rPr>
          <w:noProof/>
        </w:rPr>
        <w:t xml:space="preserve"> </w:t>
      </w:r>
      <w:r w:rsidR="007844A6" w:rsidRPr="007844A6">
        <w:rPr>
          <w:noProof/>
        </w:rPr>
        <w:drawing>
          <wp:inline distT="0" distB="0" distL="0" distR="0" wp14:anchorId="33D7BB31" wp14:editId="31EE0229">
            <wp:extent cx="2534920" cy="1642629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6243" cy="164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4A6" w:rsidRPr="007844A6">
        <w:rPr>
          <w:noProof/>
        </w:rPr>
        <w:t xml:space="preserve"> </w:t>
      </w:r>
      <w:r w:rsidR="007844A6" w:rsidRPr="007844A6">
        <w:rPr>
          <w:noProof/>
        </w:rPr>
        <w:drawing>
          <wp:inline distT="0" distB="0" distL="0" distR="0" wp14:anchorId="29653D89" wp14:editId="44D2A273">
            <wp:extent cx="2307555" cy="20574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8670" cy="206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4A6" w:rsidRPr="007844A6">
        <w:rPr>
          <w:noProof/>
        </w:rPr>
        <w:t xml:space="preserve"> </w:t>
      </w:r>
      <w:r w:rsidR="007844A6" w:rsidRPr="007844A6">
        <w:rPr>
          <w:noProof/>
        </w:rPr>
        <w:drawing>
          <wp:inline distT="0" distB="0" distL="0" distR="0" wp14:anchorId="31F6E90F" wp14:editId="628922E2">
            <wp:extent cx="3485399" cy="2106516"/>
            <wp:effectExtent l="0" t="0" r="1270" b="82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2231" cy="21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4A6" w:rsidRPr="007844A6">
        <w:rPr>
          <w:noProof/>
        </w:rPr>
        <w:t xml:space="preserve"> </w:t>
      </w:r>
    </w:p>
    <w:p w14:paraId="3BF24FBA" w14:textId="77777777" w:rsidR="004D0AC5" w:rsidRDefault="007844A6" w:rsidP="001F55F6">
      <w:r w:rsidRPr="007844A6">
        <w:rPr>
          <w:noProof/>
        </w:rPr>
        <w:drawing>
          <wp:inline distT="0" distB="0" distL="0" distR="0" wp14:anchorId="7DB1F549" wp14:editId="34D93CEC">
            <wp:extent cx="2306955" cy="2263776"/>
            <wp:effectExtent l="0" t="0" r="0" b="31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8002" cy="227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Toc166142014"/>
    </w:p>
    <w:p w14:paraId="4329DF4B" w14:textId="5B8A32D4" w:rsidR="00641516" w:rsidRDefault="004D0AC5" w:rsidP="004D0AC5">
      <w:pPr>
        <w:pStyle w:val="Ttulo2"/>
      </w:pPr>
      <w:r>
        <w:br w:type="page"/>
      </w:r>
      <w:r w:rsidR="00641516">
        <w:t>Base de Dados</w:t>
      </w:r>
      <w:bookmarkEnd w:id="5"/>
    </w:p>
    <w:p w14:paraId="116EEEAC" w14:textId="77777777" w:rsidR="004D0AC5" w:rsidRPr="004D0AC5" w:rsidRDefault="004D0AC5" w:rsidP="004D0AC5"/>
    <w:p w14:paraId="480AFB34" w14:textId="605DE686" w:rsidR="003717C6" w:rsidRDefault="003717C6" w:rsidP="003717C6">
      <w:pPr>
        <w:pStyle w:val="Ttulo1"/>
      </w:pPr>
      <w:bookmarkStart w:id="6" w:name="_Toc166142015"/>
      <w:r>
        <w:t xml:space="preserve">Referencias </w:t>
      </w:r>
      <w:bookmarkEnd w:id="6"/>
      <w:r w:rsidR="004D0AC5">
        <w:t>Bibliográficas</w:t>
      </w:r>
    </w:p>
    <w:p w14:paraId="0F5D51A3" w14:textId="77777777" w:rsidR="00294ACD" w:rsidRPr="00294ACD" w:rsidRDefault="00294ACD" w:rsidP="00294ACD"/>
    <w:p w14:paraId="7662F7DC" w14:textId="4E06E2E1" w:rsidR="00294ACD" w:rsidRDefault="00294ACD" w:rsidP="00294ACD">
      <w:pPr>
        <w:pStyle w:val="Ttulo1"/>
      </w:pPr>
      <w:bookmarkStart w:id="7" w:name="_Toc166142016"/>
      <w:r>
        <w:t>Anexos</w:t>
      </w:r>
      <w:bookmarkEnd w:id="7"/>
    </w:p>
    <w:p w14:paraId="61CE2A6F" w14:textId="77777777" w:rsidR="00294ACD" w:rsidRPr="00294ACD" w:rsidRDefault="00294ACD" w:rsidP="00294ACD"/>
    <w:sectPr w:rsidR="00294ACD" w:rsidRPr="00294ACD" w:rsidSect="000E5A99">
      <w:footerReference w:type="default" r:id="rId26"/>
      <w:headerReference w:type="first" r:id="rId27"/>
      <w:pgSz w:w="11906" w:h="16838" w:code="9"/>
      <w:pgMar w:top="1728" w:right="1800" w:bottom="1440" w:left="1800" w:header="0" w:footer="283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4B4C8" w14:textId="77777777" w:rsidR="00747E61" w:rsidRDefault="00747E61" w:rsidP="00C6554A">
      <w:pPr>
        <w:spacing w:before="0" w:after="0" w:line="240" w:lineRule="auto"/>
      </w:pPr>
      <w:r>
        <w:separator/>
      </w:r>
    </w:p>
  </w:endnote>
  <w:endnote w:type="continuationSeparator" w:id="0">
    <w:p w14:paraId="172A9C06" w14:textId="77777777" w:rsidR="00747E61" w:rsidRDefault="00747E6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2650949"/>
      <w:docPartObj>
        <w:docPartGallery w:val="Page Numbers (Bottom of Page)"/>
        <w:docPartUnique/>
      </w:docPartObj>
    </w:sdtPr>
    <w:sdtEndPr/>
    <w:sdtContent>
      <w:p w14:paraId="7A9DCE01" w14:textId="5F9E6333" w:rsidR="002163EE" w:rsidRDefault="0088486C" w:rsidP="0057157A">
        <w:pPr>
          <w:pStyle w:val="Rodap"/>
          <w:ind w:hanging="1134"/>
          <w:jc w:val="left"/>
        </w:pPr>
        <w:r>
          <w:rPr>
            <w:noProof/>
            <w:lang w:eastAsia="pt-PT"/>
          </w:rPr>
          <w:drawing>
            <wp:inline distT="0" distB="0" distL="0" distR="0" wp14:anchorId="792AED74" wp14:editId="6988A2D5">
              <wp:extent cx="993677" cy="576000"/>
              <wp:effectExtent l="0" t="0" r="0" b="0"/>
              <wp:docPr id="4" name="Imagem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93677" cy="576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52C16">
          <w:rPr>
            <w:noProof/>
            <w:lang w:eastAsia="pt-PT"/>
          </w:rPr>
          <w:drawing>
            <wp:inline distT="0" distB="0" distL="0" distR="0" wp14:anchorId="7B5D8049" wp14:editId="0FEE0FF0">
              <wp:extent cx="1175260" cy="576000"/>
              <wp:effectExtent l="0" t="0" r="6350" b="0"/>
              <wp:docPr id="5" name="Image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m 5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75260" cy="576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1B696E">
          <w:rPr>
            <w:noProof/>
            <w:lang w:eastAsia="pt-PT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FCED1D3" wp14:editId="1002AAA4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3" name="Triângulo isóscel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0D72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C548E5D" w14:textId="53B181BA" w:rsidR="001B696E" w:rsidRDefault="001B696E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color w:val="auto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  <w:color w:val="auto"/>
                                </w:rPr>
                                <w:fldChar w:fldCharType="separate"/>
                              </w:r>
                              <w:r w:rsidR="009D346C" w:rsidRPr="009D346C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FCED1D3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3" o:spid="_x0000_s1026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" adj="21600" fillcolor="#d0d72d" stroked="f">
                  <v:textbox>
                    <w:txbxContent>
                      <w:p w14:paraId="6C548E5D" w14:textId="53B181BA" w:rsidR="001B696E" w:rsidRDefault="001B696E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color w:val="auto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  <w:color w:val="auto"/>
                          </w:rPr>
                          <w:fldChar w:fldCharType="separate"/>
                        </w:r>
                        <w:r w:rsidR="009D346C" w:rsidRPr="009D346C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F1175" w14:textId="77777777" w:rsidR="00747E61" w:rsidRDefault="00747E61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960A9ED" w14:textId="77777777" w:rsidR="00747E61" w:rsidRDefault="00747E61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0EF6F" w14:textId="0928DE9D" w:rsidR="000E5A99" w:rsidRDefault="004D0AC5" w:rsidP="000E5A99">
    <w:pPr>
      <w:pStyle w:val="Cabealho"/>
      <w:ind w:hanging="1134"/>
    </w:pPr>
    <w:r>
      <w:pict w14:anchorId="16EE39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17.25pt;height:67.65pt;mso-position-horizontal-relative:margin;mso-position-vertical-relative:margin">
          <v:imagedata r:id="rId1" o:title="logo-verde-pequeno"/>
          <v:shadow offset=",0" offset2=",-4p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532CD"/>
    <w:multiLevelType w:val="hybridMultilevel"/>
    <w:tmpl w:val="9860368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2CA56E8"/>
    <w:multiLevelType w:val="hybridMultilevel"/>
    <w:tmpl w:val="974471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960BB"/>
    <w:multiLevelType w:val="hybridMultilevel"/>
    <w:tmpl w:val="71A66A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A37A0"/>
    <w:multiLevelType w:val="hybridMultilevel"/>
    <w:tmpl w:val="69C2C92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DAB063D"/>
    <w:multiLevelType w:val="hybridMultilevel"/>
    <w:tmpl w:val="42BCB1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B044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72EDA"/>
    <w:multiLevelType w:val="hybridMultilevel"/>
    <w:tmpl w:val="39A022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B3447FA"/>
    <w:multiLevelType w:val="hybridMultilevel"/>
    <w:tmpl w:val="022A6D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B1123A"/>
    <w:multiLevelType w:val="multilevel"/>
    <w:tmpl w:val="8B20E6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595959" w:themeColor="text1" w:themeTint="A6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1" w15:restartNumberingAfterBreak="0">
    <w:nsid w:val="5CCD5CE1"/>
    <w:multiLevelType w:val="hybridMultilevel"/>
    <w:tmpl w:val="12CC80D2"/>
    <w:lvl w:ilvl="0" w:tplc="68AE68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CEF0280"/>
    <w:multiLevelType w:val="multilevel"/>
    <w:tmpl w:val="275C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E6A656A"/>
    <w:multiLevelType w:val="multilevel"/>
    <w:tmpl w:val="E216ED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F6863CD"/>
    <w:multiLevelType w:val="multilevel"/>
    <w:tmpl w:val="81A4EF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" w15:restartNumberingAfterBreak="0">
    <w:nsid w:val="6A685507"/>
    <w:multiLevelType w:val="multilevel"/>
    <w:tmpl w:val="5518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1BE4CA8"/>
    <w:multiLevelType w:val="multilevel"/>
    <w:tmpl w:val="FA228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8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4"/>
  </w:num>
  <w:num w:numId="18">
    <w:abstractNumId w:val="17"/>
  </w:num>
  <w:num w:numId="19">
    <w:abstractNumId w:val="11"/>
  </w:num>
  <w:num w:numId="20">
    <w:abstractNumId w:val="25"/>
  </w:num>
  <w:num w:numId="21">
    <w:abstractNumId w:val="22"/>
  </w:num>
  <w:num w:numId="22">
    <w:abstractNumId w:val="16"/>
  </w:num>
  <w:num w:numId="23">
    <w:abstractNumId w:val="19"/>
  </w:num>
  <w:num w:numId="24">
    <w:abstractNumId w:val="21"/>
  </w:num>
  <w:num w:numId="25">
    <w:abstractNumId w:val="26"/>
  </w:num>
  <w:num w:numId="26">
    <w:abstractNumId w:val="24"/>
  </w:num>
  <w:num w:numId="27">
    <w:abstractNumId w:val="23"/>
  </w:num>
  <w:num w:numId="28">
    <w:abstractNumId w:val="20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attachedTemplate r:id="rId1"/>
  <w:defaultTabStop w:val="720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565"/>
    <w:rsid w:val="00000C35"/>
    <w:rsid w:val="00023F5D"/>
    <w:rsid w:val="00043202"/>
    <w:rsid w:val="00047DB7"/>
    <w:rsid w:val="000505E0"/>
    <w:rsid w:val="00071201"/>
    <w:rsid w:val="00084EF1"/>
    <w:rsid w:val="000A1C41"/>
    <w:rsid w:val="000C07F0"/>
    <w:rsid w:val="000D7CD6"/>
    <w:rsid w:val="000E5A99"/>
    <w:rsid w:val="000F0F47"/>
    <w:rsid w:val="00107839"/>
    <w:rsid w:val="00121EE6"/>
    <w:rsid w:val="001552D3"/>
    <w:rsid w:val="00156FA3"/>
    <w:rsid w:val="001B0DFC"/>
    <w:rsid w:val="001B16F7"/>
    <w:rsid w:val="001B2623"/>
    <w:rsid w:val="001B696E"/>
    <w:rsid w:val="001D01B0"/>
    <w:rsid w:val="001E57B4"/>
    <w:rsid w:val="001F0D93"/>
    <w:rsid w:val="001F4AC0"/>
    <w:rsid w:val="001F55F6"/>
    <w:rsid w:val="001F6C13"/>
    <w:rsid w:val="00224240"/>
    <w:rsid w:val="00224AFA"/>
    <w:rsid w:val="00233993"/>
    <w:rsid w:val="00237282"/>
    <w:rsid w:val="0025249C"/>
    <w:rsid w:val="002554CD"/>
    <w:rsid w:val="00260F26"/>
    <w:rsid w:val="002751AE"/>
    <w:rsid w:val="0028184B"/>
    <w:rsid w:val="00293B67"/>
    <w:rsid w:val="00293B83"/>
    <w:rsid w:val="0029487F"/>
    <w:rsid w:val="00294ACD"/>
    <w:rsid w:val="002A4086"/>
    <w:rsid w:val="002B4294"/>
    <w:rsid w:val="002C0FBF"/>
    <w:rsid w:val="002D0237"/>
    <w:rsid w:val="002D0B45"/>
    <w:rsid w:val="00330CBF"/>
    <w:rsid w:val="00333CB1"/>
    <w:rsid w:val="00333D0D"/>
    <w:rsid w:val="003349D9"/>
    <w:rsid w:val="00345BAF"/>
    <w:rsid w:val="00363A67"/>
    <w:rsid w:val="003717C6"/>
    <w:rsid w:val="0039561D"/>
    <w:rsid w:val="00396C58"/>
    <w:rsid w:val="0039791F"/>
    <w:rsid w:val="003A4183"/>
    <w:rsid w:val="003B2BF4"/>
    <w:rsid w:val="003B6218"/>
    <w:rsid w:val="003C01D1"/>
    <w:rsid w:val="003D024A"/>
    <w:rsid w:val="003D6EB0"/>
    <w:rsid w:val="003E596B"/>
    <w:rsid w:val="003E5B48"/>
    <w:rsid w:val="003F3D6F"/>
    <w:rsid w:val="00400704"/>
    <w:rsid w:val="004116B5"/>
    <w:rsid w:val="0042055A"/>
    <w:rsid w:val="00427749"/>
    <w:rsid w:val="0043788A"/>
    <w:rsid w:val="00456979"/>
    <w:rsid w:val="00465635"/>
    <w:rsid w:val="004671BB"/>
    <w:rsid w:val="004B345E"/>
    <w:rsid w:val="004B7E04"/>
    <w:rsid w:val="004C049F"/>
    <w:rsid w:val="004D0AC5"/>
    <w:rsid w:val="004D224E"/>
    <w:rsid w:val="005000E2"/>
    <w:rsid w:val="0052281D"/>
    <w:rsid w:val="00530AB4"/>
    <w:rsid w:val="005327E6"/>
    <w:rsid w:val="005453D8"/>
    <w:rsid w:val="00550A12"/>
    <w:rsid w:val="0055785B"/>
    <w:rsid w:val="0057157A"/>
    <w:rsid w:val="005B31C4"/>
    <w:rsid w:val="005E6E2B"/>
    <w:rsid w:val="00615A25"/>
    <w:rsid w:val="006274FC"/>
    <w:rsid w:val="00637A04"/>
    <w:rsid w:val="00641516"/>
    <w:rsid w:val="00656C2C"/>
    <w:rsid w:val="0065764E"/>
    <w:rsid w:val="00662F20"/>
    <w:rsid w:val="00663389"/>
    <w:rsid w:val="006A3CE7"/>
    <w:rsid w:val="006C37E3"/>
    <w:rsid w:val="006E549E"/>
    <w:rsid w:val="006E678E"/>
    <w:rsid w:val="007101E3"/>
    <w:rsid w:val="0071274D"/>
    <w:rsid w:val="00747E61"/>
    <w:rsid w:val="00751F39"/>
    <w:rsid w:val="007612BD"/>
    <w:rsid w:val="00770223"/>
    <w:rsid w:val="00770417"/>
    <w:rsid w:val="00775446"/>
    <w:rsid w:val="0077792A"/>
    <w:rsid w:val="0078036F"/>
    <w:rsid w:val="007844A6"/>
    <w:rsid w:val="00790EB9"/>
    <w:rsid w:val="007B25F6"/>
    <w:rsid w:val="007D213A"/>
    <w:rsid w:val="007D6E67"/>
    <w:rsid w:val="00803931"/>
    <w:rsid w:val="008217E7"/>
    <w:rsid w:val="008275C4"/>
    <w:rsid w:val="00852C16"/>
    <w:rsid w:val="008578F2"/>
    <w:rsid w:val="00864411"/>
    <w:rsid w:val="0088486C"/>
    <w:rsid w:val="00887024"/>
    <w:rsid w:val="0089714F"/>
    <w:rsid w:val="008C4E0C"/>
    <w:rsid w:val="008D7950"/>
    <w:rsid w:val="008D7EA7"/>
    <w:rsid w:val="00916D8C"/>
    <w:rsid w:val="009215DA"/>
    <w:rsid w:val="00943FB6"/>
    <w:rsid w:val="009A6E5C"/>
    <w:rsid w:val="009B095A"/>
    <w:rsid w:val="009B0B07"/>
    <w:rsid w:val="009B645A"/>
    <w:rsid w:val="009C455D"/>
    <w:rsid w:val="009D346C"/>
    <w:rsid w:val="009E3973"/>
    <w:rsid w:val="009F677A"/>
    <w:rsid w:val="00A044E4"/>
    <w:rsid w:val="00A147F4"/>
    <w:rsid w:val="00A23E22"/>
    <w:rsid w:val="00A33E41"/>
    <w:rsid w:val="00A34FA0"/>
    <w:rsid w:val="00A37D1F"/>
    <w:rsid w:val="00A40099"/>
    <w:rsid w:val="00A47A53"/>
    <w:rsid w:val="00A53F2D"/>
    <w:rsid w:val="00A61CF3"/>
    <w:rsid w:val="00A6751E"/>
    <w:rsid w:val="00A8324A"/>
    <w:rsid w:val="00A839E5"/>
    <w:rsid w:val="00A97A26"/>
    <w:rsid w:val="00AB1B96"/>
    <w:rsid w:val="00AC1FFC"/>
    <w:rsid w:val="00AC391C"/>
    <w:rsid w:val="00AE3FE3"/>
    <w:rsid w:val="00B002D2"/>
    <w:rsid w:val="00B023A9"/>
    <w:rsid w:val="00B12FA0"/>
    <w:rsid w:val="00B4122C"/>
    <w:rsid w:val="00B41F37"/>
    <w:rsid w:val="00B43351"/>
    <w:rsid w:val="00B44696"/>
    <w:rsid w:val="00B55F15"/>
    <w:rsid w:val="00B81AFE"/>
    <w:rsid w:val="00B81D37"/>
    <w:rsid w:val="00B93B72"/>
    <w:rsid w:val="00B95A9E"/>
    <w:rsid w:val="00BA4575"/>
    <w:rsid w:val="00BC611F"/>
    <w:rsid w:val="00BE2FA3"/>
    <w:rsid w:val="00BF194C"/>
    <w:rsid w:val="00BF7A2E"/>
    <w:rsid w:val="00C15810"/>
    <w:rsid w:val="00C20B57"/>
    <w:rsid w:val="00C26930"/>
    <w:rsid w:val="00C6554A"/>
    <w:rsid w:val="00C67E9E"/>
    <w:rsid w:val="00CA7033"/>
    <w:rsid w:val="00CB1565"/>
    <w:rsid w:val="00CC1B08"/>
    <w:rsid w:val="00CF1437"/>
    <w:rsid w:val="00D17177"/>
    <w:rsid w:val="00D452D8"/>
    <w:rsid w:val="00D5234D"/>
    <w:rsid w:val="00D6244C"/>
    <w:rsid w:val="00D64E20"/>
    <w:rsid w:val="00DA03D9"/>
    <w:rsid w:val="00DB2FBA"/>
    <w:rsid w:val="00DC365E"/>
    <w:rsid w:val="00DD0DB8"/>
    <w:rsid w:val="00DD1105"/>
    <w:rsid w:val="00DE011F"/>
    <w:rsid w:val="00DF72AE"/>
    <w:rsid w:val="00E144EC"/>
    <w:rsid w:val="00E23F8B"/>
    <w:rsid w:val="00E25580"/>
    <w:rsid w:val="00E25EA9"/>
    <w:rsid w:val="00E60143"/>
    <w:rsid w:val="00E75658"/>
    <w:rsid w:val="00EA18CB"/>
    <w:rsid w:val="00EA5536"/>
    <w:rsid w:val="00EB3A10"/>
    <w:rsid w:val="00EB44EE"/>
    <w:rsid w:val="00EC493C"/>
    <w:rsid w:val="00EC6AF3"/>
    <w:rsid w:val="00ED7C44"/>
    <w:rsid w:val="00F02D32"/>
    <w:rsid w:val="00F12CB5"/>
    <w:rsid w:val="00F12D5F"/>
    <w:rsid w:val="00F263E4"/>
    <w:rsid w:val="00F37F44"/>
    <w:rsid w:val="00F47BD0"/>
    <w:rsid w:val="00F5638F"/>
    <w:rsid w:val="00F600F7"/>
    <w:rsid w:val="00F63FC6"/>
    <w:rsid w:val="00F66FB2"/>
    <w:rsid w:val="00F91CFE"/>
    <w:rsid w:val="00FA059E"/>
    <w:rsid w:val="00FA1224"/>
    <w:rsid w:val="00FB3EDD"/>
    <w:rsid w:val="00FD37F2"/>
    <w:rsid w:val="00FD7882"/>
    <w:rsid w:val="00FE0F42"/>
    <w:rsid w:val="00FF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5B514644"/>
  <w15:chartTrackingRefBased/>
  <w15:docId w15:val="{EC7894EA-1B22-49D8-9986-BE26988B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696"/>
  </w:style>
  <w:style w:type="paragraph" w:styleId="Ttulo1">
    <w:name w:val="heading 1"/>
    <w:basedOn w:val="Normal"/>
    <w:next w:val="Normal"/>
    <w:link w:val="Ttulo1Car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Cabealhodondice">
    <w:name w:val="TOC Heading"/>
    <w:basedOn w:val="Ttulo1"/>
    <w:next w:val="Normal"/>
    <w:uiPriority w:val="39"/>
    <w:unhideWhenUsed/>
    <w:qFormat/>
    <w:rsid w:val="008D7EA7"/>
    <w:pPr>
      <w:spacing w:before="240" w:after="0" w:line="259" w:lineRule="auto"/>
      <w:contextualSpacing w:val="0"/>
      <w:outlineLvl w:val="9"/>
    </w:pPr>
    <w:rPr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D7EA7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D7EA7"/>
    <w:pPr>
      <w:spacing w:after="100"/>
      <w:ind w:left="220"/>
    </w:pPr>
  </w:style>
  <w:style w:type="paragraph" w:styleId="PargrafodaLista">
    <w:name w:val="List Paragraph"/>
    <w:basedOn w:val="Normal"/>
    <w:uiPriority w:val="34"/>
    <w:unhideWhenUsed/>
    <w:qFormat/>
    <w:rsid w:val="008D7EA7"/>
    <w:pPr>
      <w:ind w:left="720"/>
      <w:contextualSpacing/>
    </w:p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7612BD"/>
    <w:rPr>
      <w:color w:val="605E5C"/>
      <w:shd w:val="clear" w:color="auto" w:fill="E1DFDD"/>
    </w:rPr>
  </w:style>
  <w:style w:type="paragraph" w:styleId="ndice3">
    <w:name w:val="toc 3"/>
    <w:basedOn w:val="Normal"/>
    <w:next w:val="Normal"/>
    <w:autoRedefine/>
    <w:uiPriority w:val="39"/>
    <w:unhideWhenUsed/>
    <w:rsid w:val="00FD788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222128\AppData\Roaming\Microsoft\Modelos\Relat&#243;rio%20de%20estudante%20com%20fotografi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456720FC8A964199667BB6837289BD" ma:contentTypeVersion="13" ma:contentTypeDescription="Criar um novo documento." ma:contentTypeScope="" ma:versionID="634592e4fce30b9a5bf34fa53984d869">
  <xsd:schema xmlns:xsd="http://www.w3.org/2001/XMLSchema" xmlns:xs="http://www.w3.org/2001/XMLSchema" xmlns:p="http://schemas.microsoft.com/office/2006/metadata/properties" xmlns:ns3="cab10a57-e2a7-451f-a73a-a339e20cc61b" xmlns:ns4="a8e0c448-c9b9-471d-a235-bf2dbbb996a6" targetNamespace="http://schemas.microsoft.com/office/2006/metadata/properties" ma:root="true" ma:fieldsID="0edac5a1361607cf9e40ed63075b60da" ns3:_="" ns4:_="">
    <xsd:import namespace="cab10a57-e2a7-451f-a73a-a339e20cc61b"/>
    <xsd:import namespace="a8e0c448-c9b9-471d-a235-bf2dbbb996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LengthInSeconds" minOccurs="0"/>
                <xsd:element ref="ns3:MediaServiceDateTaken" minOccurs="0"/>
                <xsd:element ref="ns3:_activity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b10a57-e2a7-451f-a73a-a339e20cc6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e0c448-c9b9-471d-a235-bf2dbbb996a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b10a57-e2a7-451f-a73a-a339e20cc61b" xsi:nil="true"/>
  </documentManagement>
</p:properties>
</file>

<file path=customXml/itemProps1.xml><?xml version="1.0" encoding="utf-8"?>
<ds:datastoreItem xmlns:ds="http://schemas.openxmlformats.org/officeDocument/2006/customXml" ds:itemID="{3FAF34C2-FA54-4F34-BF7A-ACD8DB806E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b10a57-e2a7-451f-a73a-a339e20cc61b"/>
    <ds:schemaRef ds:uri="a8e0c448-c9b9-471d-a235-bf2dbbb996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A0530C-6916-4515-9A72-49B12EB6FF5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7E72599-7602-422B-ADB7-3C73671626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B49B4E-663A-48F2-A082-39929A428BE3}">
  <ds:schemaRefs>
    <ds:schemaRef ds:uri="http://schemas.microsoft.com/office/2006/metadata/properties"/>
    <ds:schemaRef ds:uri="http://schemas.microsoft.com/office/infopath/2007/PartnerControls"/>
    <ds:schemaRef ds:uri="cab10a57-e2a7-451f-a73a-a339e20cc61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fotografia.dotx</Template>
  <TotalTime>550</TotalTime>
  <Pages>8</Pages>
  <Words>350</Words>
  <Characters>1891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Daniel Soares André</dc:creator>
  <cp:keywords/>
  <dc:description/>
  <cp:lastModifiedBy>Ivo Daniel Soares André</cp:lastModifiedBy>
  <cp:revision>199</cp:revision>
  <cp:lastPrinted>2023-06-29T15:51:00Z</cp:lastPrinted>
  <dcterms:created xsi:type="dcterms:W3CDTF">2023-06-27T14:11:00Z</dcterms:created>
  <dcterms:modified xsi:type="dcterms:W3CDTF">2024-05-09T10:22:00Z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0x01010026456720FC8A964199667BB6837289BD</vt:lpwstr>
  </property>
</Properties>
</file>