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F7CF6" w14:textId="77777777" w:rsidR="00C6554A" w:rsidRPr="008B5277" w:rsidRDefault="002554CD" w:rsidP="00C6554A">
      <w:pPr>
        <w:pStyle w:val="Fotografia"/>
      </w:pPr>
      <w:r w:rsidRPr="008B5277">
        <w:rPr>
          <w:noProof/>
          <w:lang w:eastAsia="pt-PT"/>
        </w:rPr>
        <w:drawing>
          <wp:inline distT="0" distB="0" distL="0" distR="0" wp14:anchorId="19DE6DDF" wp14:editId="0529B684">
            <wp:extent cx="3657600" cy="3657600"/>
            <wp:effectExtent l="0" t="0" r="0" b="0"/>
            <wp:docPr id="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1699654" w14:textId="699A379D" w:rsidR="00C6554A" w:rsidRDefault="00962C03" w:rsidP="00C6554A">
      <w:pPr>
        <w:pStyle w:val="Ttulo"/>
      </w:pPr>
      <w:r>
        <w:t>Relatório Final</w:t>
      </w:r>
    </w:p>
    <w:p w14:paraId="3DC62DFB" w14:textId="1444D168" w:rsidR="008D7EA7" w:rsidRDefault="002C39B5" w:rsidP="00E144EC">
      <w:pPr>
        <w:pStyle w:val="Subttulo"/>
      </w:pPr>
      <w:bookmarkStart w:id="0" w:name="_Hlk170476631"/>
      <w:r>
        <w:t>Bankstore</w:t>
      </w:r>
      <w:r w:rsidR="00340A27">
        <w:t xml:space="preserve"> </w:t>
      </w:r>
      <w:r w:rsidR="005D0B5B">
        <w:t>–</w:t>
      </w:r>
      <w:r w:rsidR="00340A27">
        <w:t xml:space="preserve"> Integration</w:t>
      </w:r>
    </w:p>
    <w:bookmarkEnd w:id="0"/>
    <w:p w14:paraId="2F222DB7" w14:textId="71EA3EFA" w:rsidR="005D0B5B" w:rsidRPr="00D5413C" w:rsidRDefault="005D0B5B" w:rsidP="005D0B5B">
      <w:pPr>
        <w:pStyle w:val="Subttulo"/>
        <w:spacing w:line="360" w:lineRule="auto"/>
      </w:pPr>
      <w:r>
        <w:t>Projeto de Integração de banco e loja, com</w:t>
      </w:r>
      <w:r w:rsidRPr="00075882">
        <w:t xml:space="preserve"> Operações bancárias e compras online.</w:t>
      </w:r>
      <w:r>
        <w:t xml:space="preserve"> </w:t>
      </w:r>
    </w:p>
    <w:p w14:paraId="50E47FBE" w14:textId="77777777" w:rsidR="005D0B5B" w:rsidRDefault="005D0B5B" w:rsidP="00E144EC">
      <w:pPr>
        <w:pStyle w:val="Subttulo"/>
      </w:pPr>
    </w:p>
    <w:p w14:paraId="76DECA2D" w14:textId="77777777" w:rsidR="008D7EA7" w:rsidRDefault="008D7EA7">
      <w:pPr>
        <w:rPr>
          <w:lang w:bidi="pt-PT"/>
        </w:rPr>
      </w:pPr>
      <w:r>
        <w:rPr>
          <w:lang w:bidi="pt-PT"/>
        </w:rPr>
        <w:br w:type="page"/>
      </w:r>
    </w:p>
    <w:sdt>
      <w:sdtPr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  <w:lang w:eastAsia="en-US"/>
        </w:rPr>
        <w:id w:val="14265409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8390EB" w14:textId="26050B01" w:rsidR="00700157" w:rsidRDefault="00700157">
          <w:pPr>
            <w:pStyle w:val="Cabealhodondice"/>
          </w:pPr>
          <w:r>
            <w:t>Conteúdo</w:t>
          </w:r>
        </w:p>
        <w:p w14:paraId="2DAE8A0F" w14:textId="36DF33C2" w:rsidR="00BC1CEE" w:rsidRDefault="00700157">
          <w:pPr>
            <w:pStyle w:val="ndice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477087" w:history="1">
            <w:r w:rsidR="00BC1CEE" w:rsidRPr="00456C72">
              <w:rPr>
                <w:rStyle w:val="Hiperligao"/>
                <w:noProof/>
              </w:rPr>
              <w:t>Introdução</w:t>
            </w:r>
            <w:r w:rsidR="00BC1CEE">
              <w:rPr>
                <w:noProof/>
                <w:webHidden/>
              </w:rPr>
              <w:tab/>
            </w:r>
            <w:r w:rsidR="00BC1CEE">
              <w:rPr>
                <w:noProof/>
                <w:webHidden/>
              </w:rPr>
              <w:fldChar w:fldCharType="begin"/>
            </w:r>
            <w:r w:rsidR="00BC1CEE">
              <w:rPr>
                <w:noProof/>
                <w:webHidden/>
              </w:rPr>
              <w:instrText xml:space="preserve"> PAGEREF _Toc170477087 \h </w:instrText>
            </w:r>
            <w:r w:rsidR="00BC1CEE">
              <w:rPr>
                <w:noProof/>
                <w:webHidden/>
              </w:rPr>
            </w:r>
            <w:r w:rsidR="00BC1CEE">
              <w:rPr>
                <w:noProof/>
                <w:webHidden/>
              </w:rPr>
              <w:fldChar w:fldCharType="separate"/>
            </w:r>
            <w:r w:rsidR="00835862">
              <w:rPr>
                <w:noProof/>
                <w:webHidden/>
              </w:rPr>
              <w:t>2</w:t>
            </w:r>
            <w:r w:rsidR="00BC1CEE">
              <w:rPr>
                <w:noProof/>
                <w:webHidden/>
              </w:rPr>
              <w:fldChar w:fldCharType="end"/>
            </w:r>
          </w:hyperlink>
        </w:p>
        <w:p w14:paraId="1BF31DB2" w14:textId="6499A726" w:rsidR="00BC1CEE" w:rsidRDefault="00EE2E42">
          <w:pPr>
            <w:pStyle w:val="ndice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170477088" w:history="1">
            <w:r w:rsidR="00BC1CEE" w:rsidRPr="00456C72">
              <w:rPr>
                <w:rStyle w:val="Hiperligao"/>
                <w:noProof/>
              </w:rPr>
              <w:t>Tecnologias e recursos</w:t>
            </w:r>
            <w:r w:rsidR="00BC1CEE">
              <w:rPr>
                <w:noProof/>
                <w:webHidden/>
              </w:rPr>
              <w:tab/>
            </w:r>
            <w:r w:rsidR="00BC1CEE">
              <w:rPr>
                <w:noProof/>
                <w:webHidden/>
              </w:rPr>
              <w:fldChar w:fldCharType="begin"/>
            </w:r>
            <w:r w:rsidR="00BC1CEE">
              <w:rPr>
                <w:noProof/>
                <w:webHidden/>
              </w:rPr>
              <w:instrText xml:space="preserve"> PAGEREF _Toc170477088 \h </w:instrText>
            </w:r>
            <w:r w:rsidR="00BC1CEE">
              <w:rPr>
                <w:noProof/>
                <w:webHidden/>
              </w:rPr>
            </w:r>
            <w:r w:rsidR="00BC1CEE">
              <w:rPr>
                <w:noProof/>
                <w:webHidden/>
              </w:rPr>
              <w:fldChar w:fldCharType="separate"/>
            </w:r>
            <w:r w:rsidR="00835862">
              <w:rPr>
                <w:noProof/>
                <w:webHidden/>
              </w:rPr>
              <w:t>3</w:t>
            </w:r>
            <w:r w:rsidR="00BC1CEE">
              <w:rPr>
                <w:noProof/>
                <w:webHidden/>
              </w:rPr>
              <w:fldChar w:fldCharType="end"/>
            </w:r>
          </w:hyperlink>
        </w:p>
        <w:p w14:paraId="58C6EAA3" w14:textId="3A478906" w:rsidR="00BC1CEE" w:rsidRDefault="00EE2E42">
          <w:pPr>
            <w:pStyle w:val="ndice2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170477089" w:history="1">
            <w:r w:rsidR="00BC1CEE" w:rsidRPr="00456C72">
              <w:rPr>
                <w:rStyle w:val="Hiperligao"/>
                <w:noProof/>
              </w:rPr>
              <w:t>Bibliotecas utilizadas:</w:t>
            </w:r>
            <w:r w:rsidR="00BC1CEE">
              <w:rPr>
                <w:noProof/>
                <w:webHidden/>
              </w:rPr>
              <w:tab/>
            </w:r>
            <w:r w:rsidR="00BC1CEE">
              <w:rPr>
                <w:noProof/>
                <w:webHidden/>
              </w:rPr>
              <w:fldChar w:fldCharType="begin"/>
            </w:r>
            <w:r w:rsidR="00BC1CEE">
              <w:rPr>
                <w:noProof/>
                <w:webHidden/>
              </w:rPr>
              <w:instrText xml:space="preserve"> PAGEREF _Toc170477089 \h </w:instrText>
            </w:r>
            <w:r w:rsidR="00BC1CEE">
              <w:rPr>
                <w:noProof/>
                <w:webHidden/>
              </w:rPr>
            </w:r>
            <w:r w:rsidR="00BC1CEE">
              <w:rPr>
                <w:noProof/>
                <w:webHidden/>
              </w:rPr>
              <w:fldChar w:fldCharType="separate"/>
            </w:r>
            <w:r w:rsidR="00835862">
              <w:rPr>
                <w:noProof/>
                <w:webHidden/>
              </w:rPr>
              <w:t>3</w:t>
            </w:r>
            <w:r w:rsidR="00BC1CEE">
              <w:rPr>
                <w:noProof/>
                <w:webHidden/>
              </w:rPr>
              <w:fldChar w:fldCharType="end"/>
            </w:r>
          </w:hyperlink>
        </w:p>
        <w:p w14:paraId="62245929" w14:textId="4268E7A9" w:rsidR="00BC1CEE" w:rsidRDefault="00EE2E42">
          <w:pPr>
            <w:pStyle w:val="ndice2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170477090" w:history="1">
            <w:r w:rsidR="00BC1CEE" w:rsidRPr="00456C72">
              <w:rPr>
                <w:rStyle w:val="Hiperligao"/>
                <w:noProof/>
              </w:rPr>
              <w:t>Ferramentas utilizadas:</w:t>
            </w:r>
            <w:r w:rsidR="00BC1CEE">
              <w:rPr>
                <w:noProof/>
                <w:webHidden/>
              </w:rPr>
              <w:tab/>
            </w:r>
            <w:r w:rsidR="00BC1CEE">
              <w:rPr>
                <w:noProof/>
                <w:webHidden/>
              </w:rPr>
              <w:fldChar w:fldCharType="begin"/>
            </w:r>
            <w:r w:rsidR="00BC1CEE">
              <w:rPr>
                <w:noProof/>
                <w:webHidden/>
              </w:rPr>
              <w:instrText xml:space="preserve"> PAGEREF _Toc170477090 \h </w:instrText>
            </w:r>
            <w:r w:rsidR="00BC1CEE">
              <w:rPr>
                <w:noProof/>
                <w:webHidden/>
              </w:rPr>
            </w:r>
            <w:r w:rsidR="00BC1CEE">
              <w:rPr>
                <w:noProof/>
                <w:webHidden/>
              </w:rPr>
              <w:fldChar w:fldCharType="separate"/>
            </w:r>
            <w:r w:rsidR="00835862">
              <w:rPr>
                <w:noProof/>
                <w:webHidden/>
              </w:rPr>
              <w:t>4</w:t>
            </w:r>
            <w:r w:rsidR="00BC1CEE">
              <w:rPr>
                <w:noProof/>
                <w:webHidden/>
              </w:rPr>
              <w:fldChar w:fldCharType="end"/>
            </w:r>
          </w:hyperlink>
        </w:p>
        <w:p w14:paraId="277D73F4" w14:textId="142E3497" w:rsidR="00BC1CEE" w:rsidRDefault="00EE2E42">
          <w:pPr>
            <w:pStyle w:val="ndice2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170477091" w:history="1">
            <w:r w:rsidR="00BC1CEE" w:rsidRPr="00456C72">
              <w:rPr>
                <w:rStyle w:val="Hiperligao"/>
                <w:noProof/>
              </w:rPr>
              <w:t>Requisitos mínimos:</w:t>
            </w:r>
            <w:r w:rsidR="00BC1CEE">
              <w:rPr>
                <w:noProof/>
                <w:webHidden/>
              </w:rPr>
              <w:tab/>
            </w:r>
            <w:r w:rsidR="00BC1CEE">
              <w:rPr>
                <w:noProof/>
                <w:webHidden/>
              </w:rPr>
              <w:fldChar w:fldCharType="begin"/>
            </w:r>
            <w:r w:rsidR="00BC1CEE">
              <w:rPr>
                <w:noProof/>
                <w:webHidden/>
              </w:rPr>
              <w:instrText xml:space="preserve"> PAGEREF _Toc170477091 \h </w:instrText>
            </w:r>
            <w:r w:rsidR="00BC1CEE">
              <w:rPr>
                <w:noProof/>
                <w:webHidden/>
              </w:rPr>
            </w:r>
            <w:r w:rsidR="00BC1CEE">
              <w:rPr>
                <w:noProof/>
                <w:webHidden/>
              </w:rPr>
              <w:fldChar w:fldCharType="separate"/>
            </w:r>
            <w:r w:rsidR="00835862">
              <w:rPr>
                <w:noProof/>
                <w:webHidden/>
              </w:rPr>
              <w:t>4</w:t>
            </w:r>
            <w:r w:rsidR="00BC1CEE">
              <w:rPr>
                <w:noProof/>
                <w:webHidden/>
              </w:rPr>
              <w:fldChar w:fldCharType="end"/>
            </w:r>
          </w:hyperlink>
        </w:p>
        <w:p w14:paraId="12D62D5D" w14:textId="77D2525F" w:rsidR="00BC1CEE" w:rsidRDefault="00EE2E42">
          <w:pPr>
            <w:pStyle w:val="ndice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170477092" w:history="1">
            <w:r w:rsidR="00BC1CEE" w:rsidRPr="00456C72">
              <w:rPr>
                <w:rStyle w:val="Hiperligao"/>
                <w:noProof/>
              </w:rPr>
              <w:t>Implementação</w:t>
            </w:r>
            <w:r w:rsidR="00BC1CEE">
              <w:rPr>
                <w:noProof/>
                <w:webHidden/>
              </w:rPr>
              <w:tab/>
            </w:r>
            <w:r w:rsidR="00BC1CEE">
              <w:rPr>
                <w:noProof/>
                <w:webHidden/>
              </w:rPr>
              <w:fldChar w:fldCharType="begin"/>
            </w:r>
            <w:r w:rsidR="00BC1CEE">
              <w:rPr>
                <w:noProof/>
                <w:webHidden/>
              </w:rPr>
              <w:instrText xml:space="preserve"> PAGEREF _Toc170477092 \h </w:instrText>
            </w:r>
            <w:r w:rsidR="00BC1CEE">
              <w:rPr>
                <w:noProof/>
                <w:webHidden/>
              </w:rPr>
            </w:r>
            <w:r w:rsidR="00BC1CEE">
              <w:rPr>
                <w:noProof/>
                <w:webHidden/>
              </w:rPr>
              <w:fldChar w:fldCharType="separate"/>
            </w:r>
            <w:r w:rsidR="00835862">
              <w:rPr>
                <w:noProof/>
                <w:webHidden/>
              </w:rPr>
              <w:t>4</w:t>
            </w:r>
            <w:r w:rsidR="00BC1CEE">
              <w:rPr>
                <w:noProof/>
                <w:webHidden/>
              </w:rPr>
              <w:fldChar w:fldCharType="end"/>
            </w:r>
          </w:hyperlink>
        </w:p>
        <w:p w14:paraId="3D96F478" w14:textId="08F49CF8" w:rsidR="00BC1CEE" w:rsidRDefault="00EE2E42">
          <w:pPr>
            <w:pStyle w:val="ndice2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170477093" w:history="1">
            <w:r w:rsidR="00BC1CEE" w:rsidRPr="00456C72">
              <w:rPr>
                <w:rStyle w:val="Hiperligao"/>
                <w:noProof/>
              </w:rPr>
              <w:t>Cronograma de desenvolvimento do projeto</w:t>
            </w:r>
            <w:r w:rsidR="00BC1CEE">
              <w:rPr>
                <w:noProof/>
                <w:webHidden/>
              </w:rPr>
              <w:tab/>
            </w:r>
            <w:r w:rsidR="00BC1CEE">
              <w:rPr>
                <w:noProof/>
                <w:webHidden/>
              </w:rPr>
              <w:fldChar w:fldCharType="begin"/>
            </w:r>
            <w:r w:rsidR="00BC1CEE">
              <w:rPr>
                <w:noProof/>
                <w:webHidden/>
              </w:rPr>
              <w:instrText xml:space="preserve"> PAGEREF _Toc170477093 \h </w:instrText>
            </w:r>
            <w:r w:rsidR="00BC1CEE">
              <w:rPr>
                <w:noProof/>
                <w:webHidden/>
              </w:rPr>
            </w:r>
            <w:r w:rsidR="00BC1CEE">
              <w:rPr>
                <w:noProof/>
                <w:webHidden/>
              </w:rPr>
              <w:fldChar w:fldCharType="separate"/>
            </w:r>
            <w:r w:rsidR="00835862">
              <w:rPr>
                <w:noProof/>
                <w:webHidden/>
              </w:rPr>
              <w:t>4</w:t>
            </w:r>
            <w:r w:rsidR="00BC1CEE">
              <w:rPr>
                <w:noProof/>
                <w:webHidden/>
              </w:rPr>
              <w:fldChar w:fldCharType="end"/>
            </w:r>
          </w:hyperlink>
        </w:p>
        <w:p w14:paraId="632D7576" w14:textId="691FB6FD" w:rsidR="00BC1CEE" w:rsidRDefault="00EE2E42">
          <w:pPr>
            <w:pStyle w:val="ndice3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170477094" w:history="1">
            <w:r w:rsidR="00BC1CEE" w:rsidRPr="00456C72">
              <w:rPr>
                <w:rStyle w:val="Hiperligao"/>
                <w:noProof/>
              </w:rPr>
              <w:t>Cronologia Simplificada</w:t>
            </w:r>
            <w:r w:rsidR="00BC1CEE">
              <w:rPr>
                <w:noProof/>
                <w:webHidden/>
              </w:rPr>
              <w:tab/>
            </w:r>
            <w:r w:rsidR="00BC1CEE">
              <w:rPr>
                <w:noProof/>
                <w:webHidden/>
              </w:rPr>
              <w:fldChar w:fldCharType="begin"/>
            </w:r>
            <w:r w:rsidR="00BC1CEE">
              <w:rPr>
                <w:noProof/>
                <w:webHidden/>
              </w:rPr>
              <w:instrText xml:space="preserve"> PAGEREF _Toc170477094 \h </w:instrText>
            </w:r>
            <w:r w:rsidR="00BC1CEE">
              <w:rPr>
                <w:noProof/>
                <w:webHidden/>
              </w:rPr>
            </w:r>
            <w:r w:rsidR="00BC1CEE">
              <w:rPr>
                <w:noProof/>
                <w:webHidden/>
              </w:rPr>
              <w:fldChar w:fldCharType="separate"/>
            </w:r>
            <w:r w:rsidR="00835862">
              <w:rPr>
                <w:noProof/>
                <w:webHidden/>
              </w:rPr>
              <w:t>4</w:t>
            </w:r>
            <w:r w:rsidR="00BC1CEE">
              <w:rPr>
                <w:noProof/>
                <w:webHidden/>
              </w:rPr>
              <w:fldChar w:fldCharType="end"/>
            </w:r>
          </w:hyperlink>
        </w:p>
        <w:p w14:paraId="62000FD9" w14:textId="47793EC0" w:rsidR="00BC1CEE" w:rsidRDefault="00EE2E42">
          <w:pPr>
            <w:pStyle w:val="ndice3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170477095" w:history="1">
            <w:r w:rsidR="00BC1CEE" w:rsidRPr="00456C72">
              <w:rPr>
                <w:rStyle w:val="Hiperligao"/>
                <w:noProof/>
              </w:rPr>
              <w:t>Fases de Implementação</w:t>
            </w:r>
            <w:r w:rsidR="00BC1CEE">
              <w:rPr>
                <w:noProof/>
                <w:webHidden/>
              </w:rPr>
              <w:tab/>
            </w:r>
            <w:r w:rsidR="00BC1CEE">
              <w:rPr>
                <w:noProof/>
                <w:webHidden/>
              </w:rPr>
              <w:fldChar w:fldCharType="begin"/>
            </w:r>
            <w:r w:rsidR="00BC1CEE">
              <w:rPr>
                <w:noProof/>
                <w:webHidden/>
              </w:rPr>
              <w:instrText xml:space="preserve"> PAGEREF _Toc170477095 \h </w:instrText>
            </w:r>
            <w:r w:rsidR="00BC1CEE">
              <w:rPr>
                <w:noProof/>
                <w:webHidden/>
              </w:rPr>
            </w:r>
            <w:r w:rsidR="00BC1CEE">
              <w:rPr>
                <w:noProof/>
                <w:webHidden/>
              </w:rPr>
              <w:fldChar w:fldCharType="separate"/>
            </w:r>
            <w:r w:rsidR="00835862">
              <w:rPr>
                <w:noProof/>
                <w:webHidden/>
              </w:rPr>
              <w:t>7</w:t>
            </w:r>
            <w:r w:rsidR="00BC1CEE">
              <w:rPr>
                <w:noProof/>
                <w:webHidden/>
              </w:rPr>
              <w:fldChar w:fldCharType="end"/>
            </w:r>
          </w:hyperlink>
        </w:p>
        <w:p w14:paraId="376CEBD2" w14:textId="0C2CB3F7" w:rsidR="00BC1CEE" w:rsidRDefault="00EE2E42">
          <w:pPr>
            <w:pStyle w:val="ndice2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170477096" w:history="1">
            <w:r w:rsidR="00BC1CEE" w:rsidRPr="00456C72">
              <w:rPr>
                <w:rStyle w:val="Hiperligao"/>
                <w:noProof/>
              </w:rPr>
              <w:t>Aspetos técnicos do desenvolvimento do projeto</w:t>
            </w:r>
            <w:r w:rsidR="00BC1CEE">
              <w:rPr>
                <w:noProof/>
                <w:webHidden/>
              </w:rPr>
              <w:tab/>
            </w:r>
            <w:r w:rsidR="00BC1CEE">
              <w:rPr>
                <w:noProof/>
                <w:webHidden/>
              </w:rPr>
              <w:fldChar w:fldCharType="begin"/>
            </w:r>
            <w:r w:rsidR="00BC1CEE">
              <w:rPr>
                <w:noProof/>
                <w:webHidden/>
              </w:rPr>
              <w:instrText xml:space="preserve"> PAGEREF _Toc170477096 \h </w:instrText>
            </w:r>
            <w:r w:rsidR="00BC1CEE">
              <w:rPr>
                <w:noProof/>
                <w:webHidden/>
              </w:rPr>
            </w:r>
            <w:r w:rsidR="00BC1CEE">
              <w:rPr>
                <w:noProof/>
                <w:webHidden/>
              </w:rPr>
              <w:fldChar w:fldCharType="separate"/>
            </w:r>
            <w:r w:rsidR="00835862">
              <w:rPr>
                <w:noProof/>
                <w:webHidden/>
              </w:rPr>
              <w:t>8</w:t>
            </w:r>
            <w:r w:rsidR="00BC1CEE">
              <w:rPr>
                <w:noProof/>
                <w:webHidden/>
              </w:rPr>
              <w:fldChar w:fldCharType="end"/>
            </w:r>
          </w:hyperlink>
        </w:p>
        <w:p w14:paraId="689FB805" w14:textId="7B70B332" w:rsidR="00BC1CEE" w:rsidRDefault="00EE2E42">
          <w:pPr>
            <w:pStyle w:val="ndice3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170477097" w:history="1">
            <w:r w:rsidR="00BC1CEE" w:rsidRPr="00456C72">
              <w:rPr>
                <w:rStyle w:val="Hiperligao"/>
                <w:noProof/>
              </w:rPr>
              <w:t>Requisitos e funcionalidades do projeto:</w:t>
            </w:r>
            <w:r w:rsidR="00BC1CEE">
              <w:rPr>
                <w:noProof/>
                <w:webHidden/>
              </w:rPr>
              <w:tab/>
            </w:r>
            <w:r w:rsidR="00BC1CEE">
              <w:rPr>
                <w:noProof/>
                <w:webHidden/>
              </w:rPr>
              <w:fldChar w:fldCharType="begin"/>
            </w:r>
            <w:r w:rsidR="00BC1CEE">
              <w:rPr>
                <w:noProof/>
                <w:webHidden/>
              </w:rPr>
              <w:instrText xml:space="preserve"> PAGEREF _Toc170477097 \h </w:instrText>
            </w:r>
            <w:r w:rsidR="00BC1CEE">
              <w:rPr>
                <w:noProof/>
                <w:webHidden/>
              </w:rPr>
            </w:r>
            <w:r w:rsidR="00BC1CEE">
              <w:rPr>
                <w:noProof/>
                <w:webHidden/>
              </w:rPr>
              <w:fldChar w:fldCharType="separate"/>
            </w:r>
            <w:r w:rsidR="00835862">
              <w:rPr>
                <w:noProof/>
                <w:webHidden/>
              </w:rPr>
              <w:t>8</w:t>
            </w:r>
            <w:r w:rsidR="00BC1CEE">
              <w:rPr>
                <w:noProof/>
                <w:webHidden/>
              </w:rPr>
              <w:fldChar w:fldCharType="end"/>
            </w:r>
          </w:hyperlink>
        </w:p>
        <w:p w14:paraId="526384C3" w14:textId="288DFCC7" w:rsidR="00BC1CEE" w:rsidRDefault="00EE2E42">
          <w:pPr>
            <w:pStyle w:val="ndice3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170477098" w:history="1">
            <w:r w:rsidR="00BC1CEE" w:rsidRPr="00456C72">
              <w:rPr>
                <w:rStyle w:val="Hiperligao"/>
                <w:noProof/>
              </w:rPr>
              <w:t>Requisitos técnicos e/ou de performance</w:t>
            </w:r>
            <w:r w:rsidR="00BC1CEE">
              <w:rPr>
                <w:noProof/>
                <w:webHidden/>
              </w:rPr>
              <w:tab/>
            </w:r>
            <w:r w:rsidR="00BC1CEE">
              <w:rPr>
                <w:noProof/>
                <w:webHidden/>
              </w:rPr>
              <w:fldChar w:fldCharType="begin"/>
            </w:r>
            <w:r w:rsidR="00BC1CEE">
              <w:rPr>
                <w:noProof/>
                <w:webHidden/>
              </w:rPr>
              <w:instrText xml:space="preserve"> PAGEREF _Toc170477098 \h </w:instrText>
            </w:r>
            <w:r w:rsidR="00BC1CEE">
              <w:rPr>
                <w:noProof/>
                <w:webHidden/>
              </w:rPr>
            </w:r>
            <w:r w:rsidR="00BC1CEE">
              <w:rPr>
                <w:noProof/>
                <w:webHidden/>
              </w:rPr>
              <w:fldChar w:fldCharType="separate"/>
            </w:r>
            <w:r w:rsidR="00835862">
              <w:rPr>
                <w:noProof/>
                <w:webHidden/>
              </w:rPr>
              <w:t>11</w:t>
            </w:r>
            <w:r w:rsidR="00BC1CEE">
              <w:rPr>
                <w:noProof/>
                <w:webHidden/>
              </w:rPr>
              <w:fldChar w:fldCharType="end"/>
            </w:r>
          </w:hyperlink>
        </w:p>
        <w:p w14:paraId="4EE90AB9" w14:textId="7A234A3E" w:rsidR="00BC1CEE" w:rsidRDefault="00EE2E42">
          <w:pPr>
            <w:pStyle w:val="ndice3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170477099" w:history="1">
            <w:r w:rsidR="00BC1CEE" w:rsidRPr="00456C72">
              <w:rPr>
                <w:rStyle w:val="Hiperligao"/>
                <w:noProof/>
              </w:rPr>
              <w:t>Interfaces</w:t>
            </w:r>
            <w:r w:rsidR="00BC1CEE">
              <w:rPr>
                <w:noProof/>
                <w:webHidden/>
              </w:rPr>
              <w:tab/>
            </w:r>
            <w:r w:rsidR="00BC1CEE">
              <w:rPr>
                <w:noProof/>
                <w:webHidden/>
              </w:rPr>
              <w:fldChar w:fldCharType="begin"/>
            </w:r>
            <w:r w:rsidR="00BC1CEE">
              <w:rPr>
                <w:noProof/>
                <w:webHidden/>
              </w:rPr>
              <w:instrText xml:space="preserve"> PAGEREF _Toc170477099 \h </w:instrText>
            </w:r>
            <w:r w:rsidR="00BC1CEE">
              <w:rPr>
                <w:noProof/>
                <w:webHidden/>
              </w:rPr>
            </w:r>
            <w:r w:rsidR="00BC1CEE">
              <w:rPr>
                <w:noProof/>
                <w:webHidden/>
              </w:rPr>
              <w:fldChar w:fldCharType="separate"/>
            </w:r>
            <w:r w:rsidR="00835862">
              <w:rPr>
                <w:noProof/>
                <w:webHidden/>
              </w:rPr>
              <w:t>11</w:t>
            </w:r>
            <w:r w:rsidR="00BC1CEE">
              <w:rPr>
                <w:noProof/>
                <w:webHidden/>
              </w:rPr>
              <w:fldChar w:fldCharType="end"/>
            </w:r>
          </w:hyperlink>
        </w:p>
        <w:p w14:paraId="5D4D4BE6" w14:textId="671C755A" w:rsidR="00BC1CEE" w:rsidRDefault="00EE2E42">
          <w:pPr>
            <w:pStyle w:val="ndice3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170477100" w:history="1">
            <w:r w:rsidR="00BC1CEE" w:rsidRPr="00456C72">
              <w:rPr>
                <w:rStyle w:val="Hiperligao"/>
                <w:noProof/>
              </w:rPr>
              <w:t>Estrutura da Base de Dados</w:t>
            </w:r>
            <w:r w:rsidR="00BC1CEE">
              <w:rPr>
                <w:noProof/>
                <w:webHidden/>
              </w:rPr>
              <w:tab/>
            </w:r>
            <w:r w:rsidR="00BC1CEE">
              <w:rPr>
                <w:noProof/>
                <w:webHidden/>
              </w:rPr>
              <w:fldChar w:fldCharType="begin"/>
            </w:r>
            <w:r w:rsidR="00BC1CEE">
              <w:rPr>
                <w:noProof/>
                <w:webHidden/>
              </w:rPr>
              <w:instrText xml:space="preserve"> PAGEREF _Toc170477100 \h </w:instrText>
            </w:r>
            <w:r w:rsidR="00BC1CEE">
              <w:rPr>
                <w:noProof/>
                <w:webHidden/>
              </w:rPr>
            </w:r>
            <w:r w:rsidR="00BC1CEE">
              <w:rPr>
                <w:noProof/>
                <w:webHidden/>
              </w:rPr>
              <w:fldChar w:fldCharType="separate"/>
            </w:r>
            <w:r w:rsidR="00835862">
              <w:rPr>
                <w:noProof/>
                <w:webHidden/>
              </w:rPr>
              <w:t>20</w:t>
            </w:r>
            <w:r w:rsidR="00BC1CEE">
              <w:rPr>
                <w:noProof/>
                <w:webHidden/>
              </w:rPr>
              <w:fldChar w:fldCharType="end"/>
            </w:r>
          </w:hyperlink>
        </w:p>
        <w:p w14:paraId="79659795" w14:textId="2251705D" w:rsidR="00BC1CEE" w:rsidRDefault="00EE2E42">
          <w:pPr>
            <w:pStyle w:val="ndice3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170477101" w:history="1">
            <w:r w:rsidR="00BC1CEE" w:rsidRPr="00456C72">
              <w:rPr>
                <w:rStyle w:val="Hiperligao"/>
                <w:noProof/>
              </w:rPr>
              <w:t>Gatilhos Utilizados</w:t>
            </w:r>
            <w:r w:rsidR="00BC1CEE">
              <w:rPr>
                <w:noProof/>
                <w:webHidden/>
              </w:rPr>
              <w:tab/>
            </w:r>
            <w:r w:rsidR="00BC1CEE">
              <w:rPr>
                <w:noProof/>
                <w:webHidden/>
              </w:rPr>
              <w:fldChar w:fldCharType="begin"/>
            </w:r>
            <w:r w:rsidR="00BC1CEE">
              <w:rPr>
                <w:noProof/>
                <w:webHidden/>
              </w:rPr>
              <w:instrText xml:space="preserve"> PAGEREF _Toc170477101 \h </w:instrText>
            </w:r>
            <w:r w:rsidR="00BC1CEE">
              <w:rPr>
                <w:noProof/>
                <w:webHidden/>
              </w:rPr>
            </w:r>
            <w:r w:rsidR="00BC1CEE">
              <w:rPr>
                <w:noProof/>
                <w:webHidden/>
              </w:rPr>
              <w:fldChar w:fldCharType="separate"/>
            </w:r>
            <w:r w:rsidR="00835862">
              <w:rPr>
                <w:noProof/>
                <w:webHidden/>
              </w:rPr>
              <w:t>22</w:t>
            </w:r>
            <w:r w:rsidR="00BC1CEE">
              <w:rPr>
                <w:noProof/>
                <w:webHidden/>
              </w:rPr>
              <w:fldChar w:fldCharType="end"/>
            </w:r>
          </w:hyperlink>
        </w:p>
        <w:p w14:paraId="497537F3" w14:textId="09B0E1DA" w:rsidR="00BC1CEE" w:rsidRDefault="00EE2E42">
          <w:pPr>
            <w:pStyle w:val="ndice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170477102" w:history="1">
            <w:r w:rsidR="00BC1CEE" w:rsidRPr="00456C72">
              <w:rPr>
                <w:rStyle w:val="Hiperligao"/>
                <w:noProof/>
              </w:rPr>
              <w:t>Conclusão</w:t>
            </w:r>
            <w:r w:rsidR="00BC1CEE">
              <w:rPr>
                <w:noProof/>
                <w:webHidden/>
              </w:rPr>
              <w:tab/>
            </w:r>
            <w:r w:rsidR="00BC1CEE">
              <w:rPr>
                <w:noProof/>
                <w:webHidden/>
              </w:rPr>
              <w:fldChar w:fldCharType="begin"/>
            </w:r>
            <w:r w:rsidR="00BC1CEE">
              <w:rPr>
                <w:noProof/>
                <w:webHidden/>
              </w:rPr>
              <w:instrText xml:space="preserve"> PAGEREF _Toc170477102 \h </w:instrText>
            </w:r>
            <w:r w:rsidR="00BC1CEE">
              <w:rPr>
                <w:noProof/>
                <w:webHidden/>
              </w:rPr>
            </w:r>
            <w:r w:rsidR="00BC1CEE">
              <w:rPr>
                <w:noProof/>
                <w:webHidden/>
              </w:rPr>
              <w:fldChar w:fldCharType="separate"/>
            </w:r>
            <w:r w:rsidR="00835862">
              <w:rPr>
                <w:noProof/>
                <w:webHidden/>
              </w:rPr>
              <w:t>24</w:t>
            </w:r>
            <w:r w:rsidR="00BC1CEE">
              <w:rPr>
                <w:noProof/>
                <w:webHidden/>
              </w:rPr>
              <w:fldChar w:fldCharType="end"/>
            </w:r>
          </w:hyperlink>
        </w:p>
        <w:p w14:paraId="30F032D4" w14:textId="47B305BC" w:rsidR="00BC1CEE" w:rsidRDefault="00EE2E42">
          <w:pPr>
            <w:pStyle w:val="ndice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170477103" w:history="1">
            <w:r w:rsidR="00BC1CEE" w:rsidRPr="00456C72">
              <w:rPr>
                <w:rStyle w:val="Hiperligao"/>
                <w:noProof/>
              </w:rPr>
              <w:t>Bibliografia</w:t>
            </w:r>
            <w:r w:rsidR="00BC1CEE">
              <w:rPr>
                <w:noProof/>
                <w:webHidden/>
              </w:rPr>
              <w:tab/>
            </w:r>
            <w:r w:rsidR="00BC1CEE">
              <w:rPr>
                <w:noProof/>
                <w:webHidden/>
              </w:rPr>
              <w:fldChar w:fldCharType="begin"/>
            </w:r>
            <w:r w:rsidR="00BC1CEE">
              <w:rPr>
                <w:noProof/>
                <w:webHidden/>
              </w:rPr>
              <w:instrText xml:space="preserve"> PAGEREF _Toc170477103 \h </w:instrText>
            </w:r>
            <w:r w:rsidR="00BC1CEE">
              <w:rPr>
                <w:noProof/>
                <w:webHidden/>
              </w:rPr>
            </w:r>
            <w:r w:rsidR="00BC1CEE">
              <w:rPr>
                <w:noProof/>
                <w:webHidden/>
              </w:rPr>
              <w:fldChar w:fldCharType="separate"/>
            </w:r>
            <w:r w:rsidR="00835862">
              <w:rPr>
                <w:noProof/>
                <w:webHidden/>
              </w:rPr>
              <w:t>24</w:t>
            </w:r>
            <w:r w:rsidR="00BC1CEE">
              <w:rPr>
                <w:noProof/>
                <w:webHidden/>
              </w:rPr>
              <w:fldChar w:fldCharType="end"/>
            </w:r>
          </w:hyperlink>
        </w:p>
        <w:p w14:paraId="09DAC8C9" w14:textId="40009831" w:rsidR="00BC1CEE" w:rsidRDefault="00EE2E42">
          <w:pPr>
            <w:pStyle w:val="ndice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170477104" w:history="1">
            <w:r w:rsidR="00BC1CEE" w:rsidRPr="00456C72">
              <w:rPr>
                <w:rStyle w:val="Hiperligao"/>
                <w:noProof/>
              </w:rPr>
              <w:t>Anexos</w:t>
            </w:r>
            <w:r w:rsidR="00BC1CEE">
              <w:rPr>
                <w:noProof/>
                <w:webHidden/>
              </w:rPr>
              <w:tab/>
            </w:r>
            <w:r w:rsidR="00BC1CEE">
              <w:rPr>
                <w:noProof/>
                <w:webHidden/>
              </w:rPr>
              <w:fldChar w:fldCharType="begin"/>
            </w:r>
            <w:r w:rsidR="00BC1CEE">
              <w:rPr>
                <w:noProof/>
                <w:webHidden/>
              </w:rPr>
              <w:instrText xml:space="preserve"> PAGEREF _Toc170477104 \h </w:instrText>
            </w:r>
            <w:r w:rsidR="00BC1CEE">
              <w:rPr>
                <w:noProof/>
                <w:webHidden/>
              </w:rPr>
            </w:r>
            <w:r w:rsidR="00BC1CEE">
              <w:rPr>
                <w:noProof/>
                <w:webHidden/>
              </w:rPr>
              <w:fldChar w:fldCharType="separate"/>
            </w:r>
            <w:r w:rsidR="00835862">
              <w:rPr>
                <w:noProof/>
                <w:webHidden/>
              </w:rPr>
              <w:t>24</w:t>
            </w:r>
            <w:r w:rsidR="00BC1CEE">
              <w:rPr>
                <w:noProof/>
                <w:webHidden/>
              </w:rPr>
              <w:fldChar w:fldCharType="end"/>
            </w:r>
          </w:hyperlink>
        </w:p>
        <w:p w14:paraId="5A5B3DFE" w14:textId="29556B5D" w:rsidR="00700157" w:rsidRDefault="00700157">
          <w:r>
            <w:rPr>
              <w:b/>
              <w:bCs/>
            </w:rPr>
            <w:fldChar w:fldCharType="end"/>
          </w:r>
        </w:p>
      </w:sdtContent>
    </w:sdt>
    <w:p w14:paraId="1C9A7422" w14:textId="6F9C3F55" w:rsidR="0052281D" w:rsidRDefault="00C20B57" w:rsidP="000526A7">
      <w:pPr>
        <w:pStyle w:val="Ttulo1"/>
        <w:spacing w:line="360" w:lineRule="auto"/>
        <w:jc w:val="both"/>
      </w:pPr>
      <w:r>
        <w:br w:type="page"/>
      </w:r>
      <w:bookmarkStart w:id="1" w:name="_Toc170477087"/>
      <w:r w:rsidR="00700157">
        <w:lastRenderedPageBreak/>
        <w:t>Introdução</w:t>
      </w:r>
      <w:bookmarkEnd w:id="1"/>
    </w:p>
    <w:p w14:paraId="07735543" w14:textId="77777777" w:rsidR="00FA091D" w:rsidRDefault="00A62851" w:rsidP="000526A7">
      <w:pPr>
        <w:spacing w:line="360" w:lineRule="auto"/>
        <w:jc w:val="both"/>
      </w:pPr>
      <w:r w:rsidRPr="00A62851">
        <w:t>O projeto "</w:t>
      </w:r>
      <w:proofErr w:type="spellStart"/>
      <w:r w:rsidRPr="00B933D9">
        <w:rPr>
          <w:b/>
          <w:bCs/>
        </w:rPr>
        <w:t>BankStore</w:t>
      </w:r>
      <w:proofErr w:type="spellEnd"/>
      <w:r w:rsidRPr="00B933D9">
        <w:rPr>
          <w:b/>
          <w:bCs/>
        </w:rPr>
        <w:t xml:space="preserve"> - </w:t>
      </w:r>
      <w:proofErr w:type="spellStart"/>
      <w:r w:rsidRPr="00B933D9">
        <w:rPr>
          <w:b/>
          <w:bCs/>
        </w:rPr>
        <w:t>Integration</w:t>
      </w:r>
      <w:proofErr w:type="spellEnd"/>
      <w:r w:rsidRPr="00A62851">
        <w:t xml:space="preserve">" é um programa que integra um sistema bancário e uma loja de forma a facilitar as interações entre o utilizador, o banco e a loja, tudo em uma plataforma única. </w:t>
      </w:r>
    </w:p>
    <w:p w14:paraId="6E2D2D4F" w14:textId="6E9AA375" w:rsidR="00A62851" w:rsidRDefault="007C5EFA" w:rsidP="000526A7">
      <w:pPr>
        <w:spacing w:line="360" w:lineRule="auto"/>
        <w:jc w:val="both"/>
      </w:pPr>
      <w:r w:rsidRPr="007C5EFA">
        <w:t>O objetivo principal do projeto é permitir operações bancárias como depósito, levantamento e transferência de fundos, consultar as transações efetuadas e permitir compras simples e rápidas com uma loja que oferece um grande stock de itens variados e uma forma fácil e eficiente de pagar com a conta bancária.</w:t>
      </w:r>
    </w:p>
    <w:p w14:paraId="0B82212E" w14:textId="55750F3A" w:rsidR="00E345A0" w:rsidRDefault="00E345A0" w:rsidP="000526A7">
      <w:pPr>
        <w:spacing w:line="360" w:lineRule="auto"/>
        <w:jc w:val="both"/>
      </w:pPr>
      <w:r>
        <w:t xml:space="preserve">Neste relatório vou </w:t>
      </w:r>
      <w:r w:rsidR="00401074">
        <w:t>relatar</w:t>
      </w:r>
      <w:r w:rsidR="00427D64">
        <w:t xml:space="preserve"> as tecnologias e recursos usados e</w:t>
      </w:r>
      <w:r w:rsidR="00F23D50">
        <w:t xml:space="preserve"> o processo</w:t>
      </w:r>
      <w:r w:rsidR="00427D64">
        <w:t xml:space="preserve"> </w:t>
      </w:r>
      <w:r w:rsidR="00F23D50">
        <w:t>de</w:t>
      </w:r>
      <w:r w:rsidR="00427D64">
        <w:t xml:space="preserve"> implementação</w:t>
      </w:r>
      <w:r w:rsidR="00F0247C">
        <w:t>,</w:t>
      </w:r>
      <w:r w:rsidR="00427D64">
        <w:t xml:space="preserve"> </w:t>
      </w:r>
      <w:r w:rsidR="00F0247C">
        <w:t>incluindo o cronograma e aspetos técnicos do desenvolvimento do projeto</w:t>
      </w:r>
      <w:r w:rsidR="00364618">
        <w:t>.</w:t>
      </w:r>
    </w:p>
    <w:p w14:paraId="37ACF91F" w14:textId="77777777" w:rsidR="007C5EFA" w:rsidRPr="00A62851" w:rsidRDefault="007C5EFA" w:rsidP="000526A7">
      <w:pPr>
        <w:spacing w:line="360" w:lineRule="auto"/>
        <w:jc w:val="both"/>
      </w:pPr>
    </w:p>
    <w:p w14:paraId="468BEA44" w14:textId="77777777" w:rsidR="00990586" w:rsidRPr="00990586" w:rsidRDefault="00990586" w:rsidP="000526A7">
      <w:pPr>
        <w:spacing w:line="360" w:lineRule="auto"/>
        <w:jc w:val="both"/>
      </w:pPr>
    </w:p>
    <w:p w14:paraId="276ECC6A" w14:textId="77777777" w:rsidR="00CD6E8A" w:rsidRDefault="00CD6E8A" w:rsidP="000526A7">
      <w:pPr>
        <w:spacing w:line="360" w:lineRule="auto"/>
        <w:jc w:val="both"/>
        <w:rPr>
          <w:rFonts w:asciiTheme="majorHAnsi" w:eastAsiaTheme="majorEastAsia" w:hAnsiTheme="majorHAnsi" w:cstheme="majorBidi"/>
          <w:color w:val="007789" w:themeColor="accent1" w:themeShade="BF"/>
          <w:sz w:val="32"/>
        </w:rPr>
      </w:pPr>
      <w:r>
        <w:br w:type="page"/>
      </w:r>
    </w:p>
    <w:p w14:paraId="3EE80292" w14:textId="473DC301" w:rsidR="00700157" w:rsidRDefault="00700157" w:rsidP="000526A7">
      <w:pPr>
        <w:pStyle w:val="Ttulo1"/>
        <w:spacing w:line="360" w:lineRule="auto"/>
        <w:jc w:val="both"/>
      </w:pPr>
      <w:bookmarkStart w:id="2" w:name="_Toc170477088"/>
      <w:r>
        <w:lastRenderedPageBreak/>
        <w:t>Tecnologias e recursos</w:t>
      </w:r>
      <w:bookmarkEnd w:id="2"/>
    </w:p>
    <w:p w14:paraId="25AFAA1E" w14:textId="10088AEB" w:rsidR="00990586" w:rsidRDefault="00A95424" w:rsidP="000526A7">
      <w:pPr>
        <w:pStyle w:val="Ttulo2"/>
        <w:spacing w:line="360" w:lineRule="auto"/>
        <w:jc w:val="both"/>
      </w:pPr>
      <w:bookmarkStart w:id="3" w:name="_Toc170477089"/>
      <w:r>
        <w:t>Bibliotecas utilizadas:</w:t>
      </w:r>
      <w:bookmarkEnd w:id="3"/>
    </w:p>
    <w:p w14:paraId="31E60AE7" w14:textId="291ECD2C" w:rsidR="00C74E75" w:rsidRPr="00F95A5E" w:rsidRDefault="001C74A2" w:rsidP="000526A7">
      <w:pPr>
        <w:spacing w:line="360" w:lineRule="auto"/>
        <w:jc w:val="both"/>
      </w:pPr>
      <w:proofErr w:type="spellStart"/>
      <w:proofErr w:type="gramStart"/>
      <w:r w:rsidRPr="00E421D3">
        <w:rPr>
          <w:b/>
          <w:bCs/>
        </w:rPr>
        <w:t>Microsoft.Data.SqlClient</w:t>
      </w:r>
      <w:proofErr w:type="spellEnd"/>
      <w:proofErr w:type="gramEnd"/>
      <w:r w:rsidR="00F95A5E" w:rsidRPr="00F95A5E">
        <w:t xml:space="preserve"> – Usad</w:t>
      </w:r>
      <w:r w:rsidR="00C74E75">
        <w:t>a</w:t>
      </w:r>
      <w:r w:rsidR="00F95A5E" w:rsidRPr="00F95A5E">
        <w:t xml:space="preserve"> p</w:t>
      </w:r>
      <w:r w:rsidR="00F95A5E">
        <w:t xml:space="preserve">ara </w:t>
      </w:r>
      <w:r w:rsidR="00C74E75">
        <w:t xml:space="preserve">aceder e manipular dados </w:t>
      </w:r>
      <w:r w:rsidR="00930457">
        <w:t>em SQL Server</w:t>
      </w:r>
      <w:r w:rsidR="00C74E75">
        <w:t>.</w:t>
      </w:r>
    </w:p>
    <w:p w14:paraId="38C10F92" w14:textId="4080A31A" w:rsidR="001C74A2" w:rsidRPr="00930457" w:rsidRDefault="001C74A2" w:rsidP="000526A7">
      <w:pPr>
        <w:spacing w:line="360" w:lineRule="auto"/>
        <w:jc w:val="both"/>
      </w:pPr>
      <w:proofErr w:type="spellStart"/>
      <w:r w:rsidRPr="00930457">
        <w:t>System.Data</w:t>
      </w:r>
      <w:proofErr w:type="spellEnd"/>
      <w:r w:rsidR="00930457" w:rsidRPr="00930457">
        <w:t xml:space="preserve"> – Usada para </w:t>
      </w:r>
      <w:r w:rsidR="00664141">
        <w:t>gerir dados da base de dados</w:t>
      </w:r>
    </w:p>
    <w:p w14:paraId="53101ACA" w14:textId="29F0E682" w:rsidR="0017159F" w:rsidRPr="00664141" w:rsidRDefault="0017159F" w:rsidP="000526A7">
      <w:pPr>
        <w:spacing w:line="360" w:lineRule="auto"/>
        <w:jc w:val="both"/>
      </w:pPr>
      <w:proofErr w:type="spellStart"/>
      <w:proofErr w:type="gramStart"/>
      <w:r w:rsidRPr="00664141">
        <w:t>System.Security.Cryptography</w:t>
      </w:r>
      <w:proofErr w:type="spellEnd"/>
      <w:proofErr w:type="gramEnd"/>
      <w:r w:rsidR="00664141" w:rsidRPr="00664141">
        <w:t xml:space="preserve"> – Usada para encriptar</w:t>
      </w:r>
      <w:r w:rsidR="00664141">
        <w:t xml:space="preserve"> as Palavras-passe e </w:t>
      </w:r>
      <w:proofErr w:type="spellStart"/>
      <w:r w:rsidR="00664141">
        <w:t>PINs</w:t>
      </w:r>
      <w:proofErr w:type="spellEnd"/>
      <w:r w:rsidR="00B42A61">
        <w:t xml:space="preserve"> dos utilizadores na base de dados</w:t>
      </w:r>
      <w:r w:rsidR="00DB5142" w:rsidRPr="00DB5142">
        <w:rPr>
          <w:noProof/>
        </w:rPr>
        <w:t xml:space="preserve"> </w:t>
      </w:r>
    </w:p>
    <w:p w14:paraId="1A1CD92F" w14:textId="77777777" w:rsidR="004B7CFB" w:rsidRDefault="0017159F" w:rsidP="000526A7">
      <w:pPr>
        <w:spacing w:line="360" w:lineRule="auto"/>
        <w:jc w:val="both"/>
      </w:pPr>
      <w:proofErr w:type="spellStart"/>
      <w:r w:rsidRPr="00B42A61">
        <w:t>System.Text</w:t>
      </w:r>
      <w:proofErr w:type="spellEnd"/>
      <w:r w:rsidR="00B42A61" w:rsidRPr="00B42A61">
        <w:t xml:space="preserve"> – Usada em c</w:t>
      </w:r>
      <w:r w:rsidR="00B42A61">
        <w:t xml:space="preserve">onjunto com </w:t>
      </w:r>
      <w:proofErr w:type="spellStart"/>
      <w:proofErr w:type="gramStart"/>
      <w:r w:rsidR="00B42A61">
        <w:t>System.Security.Cryptography</w:t>
      </w:r>
      <w:proofErr w:type="spellEnd"/>
      <w:proofErr w:type="gramEnd"/>
      <w:r w:rsidR="00AE0055">
        <w:t>, usada para criar um buffer de bytes para a encriptação</w:t>
      </w:r>
    </w:p>
    <w:p w14:paraId="72915947" w14:textId="77777777" w:rsidR="004C001C" w:rsidRDefault="00CD6E8A" w:rsidP="000526A7">
      <w:pPr>
        <w:keepNext/>
        <w:spacing w:line="360" w:lineRule="auto"/>
        <w:jc w:val="both"/>
      </w:pPr>
      <w:r w:rsidRPr="00DB5142">
        <w:rPr>
          <w:noProof/>
        </w:rPr>
        <w:drawing>
          <wp:inline distT="0" distB="0" distL="0" distR="0" wp14:anchorId="1A7AFAC2" wp14:editId="7AF294A7">
            <wp:extent cx="3623653" cy="3764132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7785" cy="37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52689" w14:textId="2E1E589C" w:rsidR="0017159F" w:rsidRPr="00B42A61" w:rsidRDefault="004C001C" w:rsidP="000526A7">
      <w:pPr>
        <w:pStyle w:val="Legenda"/>
        <w:spacing w:line="360" w:lineRule="auto"/>
        <w:jc w:val="both"/>
      </w:pPr>
      <w:r>
        <w:t xml:space="preserve">Figura </w:t>
      </w:r>
      <w:fldSimple w:instr=" SEQ Figura \* ARABIC ">
        <w:r w:rsidR="00835862">
          <w:rPr>
            <w:noProof/>
          </w:rPr>
          <w:t>1</w:t>
        </w:r>
      </w:fldSimple>
      <w:r>
        <w:t xml:space="preserve"> - Classe </w:t>
      </w:r>
      <w:proofErr w:type="spellStart"/>
      <w:r>
        <w:t>Crypt</w:t>
      </w:r>
      <w:proofErr w:type="spellEnd"/>
    </w:p>
    <w:p w14:paraId="1C6F926B" w14:textId="77777777" w:rsidR="000526A7" w:rsidRDefault="000526A7">
      <w:pPr>
        <w:rPr>
          <w:rFonts w:asciiTheme="majorHAnsi" w:eastAsiaTheme="majorEastAsia" w:hAnsiTheme="majorHAnsi" w:cstheme="majorBidi"/>
          <w:caps/>
          <w:color w:val="007789" w:themeColor="accent1" w:themeShade="BF"/>
          <w:sz w:val="24"/>
        </w:rPr>
      </w:pPr>
      <w:bookmarkStart w:id="4" w:name="_Toc170477090"/>
      <w:r>
        <w:br w:type="page"/>
      </w:r>
    </w:p>
    <w:p w14:paraId="44A876AB" w14:textId="3980C76E" w:rsidR="00F239F7" w:rsidRDefault="00F239F7" w:rsidP="000526A7">
      <w:pPr>
        <w:pStyle w:val="Ttulo2"/>
        <w:spacing w:line="360" w:lineRule="auto"/>
        <w:jc w:val="both"/>
      </w:pPr>
      <w:r>
        <w:lastRenderedPageBreak/>
        <w:t>Ferramentas utilizadas:</w:t>
      </w:r>
      <w:bookmarkEnd w:id="4"/>
    </w:p>
    <w:p w14:paraId="6232B745" w14:textId="273D337B" w:rsidR="00F239F7" w:rsidRDefault="00EE2E42" w:rsidP="000526A7">
      <w:pPr>
        <w:spacing w:line="360" w:lineRule="auto"/>
        <w:jc w:val="both"/>
      </w:pPr>
      <w:hyperlink r:id="rId13" w:history="1">
        <w:r w:rsidR="00F239F7" w:rsidRPr="006006F3">
          <w:rPr>
            <w:rStyle w:val="Hiperligao"/>
          </w:rPr>
          <w:t xml:space="preserve">Visual </w:t>
        </w:r>
        <w:proofErr w:type="spellStart"/>
        <w:r w:rsidR="00F239F7" w:rsidRPr="006006F3">
          <w:rPr>
            <w:rStyle w:val="Hiperligao"/>
          </w:rPr>
          <w:t>Studio</w:t>
        </w:r>
        <w:proofErr w:type="spellEnd"/>
        <w:r w:rsidR="00F239F7" w:rsidRPr="006006F3">
          <w:rPr>
            <w:rStyle w:val="Hiperligao"/>
          </w:rPr>
          <w:t xml:space="preserve"> 2022</w:t>
        </w:r>
      </w:hyperlink>
      <w:r w:rsidR="009F58FE">
        <w:t xml:space="preserve"> </w:t>
      </w:r>
      <w:r w:rsidR="007F2B87">
        <w:t>–</w:t>
      </w:r>
      <w:r w:rsidR="009F58FE">
        <w:t xml:space="preserve"> </w:t>
      </w:r>
      <w:r w:rsidR="007F2B87">
        <w:t>Execução do projeto</w:t>
      </w:r>
      <w:r w:rsidR="00BD6D04">
        <w:t xml:space="preserve"> e gestão da base de dados</w:t>
      </w:r>
    </w:p>
    <w:p w14:paraId="72430CEF" w14:textId="62566978" w:rsidR="00F239F7" w:rsidRDefault="00EE2E42" w:rsidP="000526A7">
      <w:pPr>
        <w:spacing w:line="360" w:lineRule="auto"/>
        <w:jc w:val="both"/>
      </w:pPr>
      <w:hyperlink r:id="rId14" w:history="1">
        <w:proofErr w:type="spellStart"/>
        <w:r w:rsidR="00791FFD" w:rsidRPr="00165923">
          <w:rPr>
            <w:rStyle w:val="Hiperligao"/>
          </w:rPr>
          <w:t>Dbschema</w:t>
        </w:r>
        <w:proofErr w:type="spellEnd"/>
      </w:hyperlink>
      <w:r w:rsidR="00E35439">
        <w:t xml:space="preserve"> </w:t>
      </w:r>
      <w:r w:rsidR="00F61D04">
        <w:t xml:space="preserve">8.2.7 </w:t>
      </w:r>
      <w:r w:rsidR="00E35439">
        <w:t>– Usada para fazer o esquema da base de dados para documentação.</w:t>
      </w:r>
    </w:p>
    <w:p w14:paraId="2AEAF4DA" w14:textId="6A9A427E" w:rsidR="00791FFD" w:rsidRDefault="00EE2E42" w:rsidP="000526A7">
      <w:pPr>
        <w:spacing w:line="360" w:lineRule="auto"/>
        <w:jc w:val="both"/>
      </w:pPr>
      <w:hyperlink r:id="rId15" w:history="1">
        <w:proofErr w:type="spellStart"/>
        <w:r w:rsidR="00791FFD" w:rsidRPr="00B10F14">
          <w:rPr>
            <w:rStyle w:val="Hiperligao"/>
          </w:rPr>
          <w:t>Balsamiq</w:t>
        </w:r>
        <w:proofErr w:type="spellEnd"/>
        <w:r w:rsidR="00791FFD" w:rsidRPr="00B10F14">
          <w:rPr>
            <w:rStyle w:val="Hiperligao"/>
          </w:rPr>
          <w:t xml:space="preserve"> </w:t>
        </w:r>
        <w:proofErr w:type="spellStart"/>
        <w:r w:rsidR="00791FFD" w:rsidRPr="00B10F14">
          <w:rPr>
            <w:rStyle w:val="Hiperligao"/>
          </w:rPr>
          <w:t>Wireframes</w:t>
        </w:r>
        <w:proofErr w:type="spellEnd"/>
      </w:hyperlink>
      <w:r w:rsidR="00E35439">
        <w:t xml:space="preserve"> </w:t>
      </w:r>
      <w:r w:rsidR="00E66784" w:rsidRPr="00E66784">
        <w:t>4.7.5</w:t>
      </w:r>
      <w:r w:rsidR="00E66784">
        <w:t xml:space="preserve"> </w:t>
      </w:r>
      <w:r w:rsidR="00E35439">
        <w:t xml:space="preserve">– Usado para fazer o </w:t>
      </w:r>
      <w:r w:rsidR="009B1B85">
        <w:t xml:space="preserve">“rascunho” da estrutura dos </w:t>
      </w:r>
      <w:proofErr w:type="spellStart"/>
      <w:r w:rsidR="009B1B85">
        <w:t>forms</w:t>
      </w:r>
      <w:proofErr w:type="spellEnd"/>
      <w:r w:rsidR="009B1B85">
        <w:t>.</w:t>
      </w:r>
    </w:p>
    <w:p w14:paraId="75EC7883" w14:textId="00AA6A17" w:rsidR="00857A3A" w:rsidRDefault="00EE2E42" w:rsidP="000526A7">
      <w:pPr>
        <w:spacing w:line="360" w:lineRule="auto"/>
        <w:jc w:val="both"/>
      </w:pPr>
      <w:hyperlink r:id="rId16" w:history="1">
        <w:proofErr w:type="spellStart"/>
        <w:r w:rsidR="00EF28AB" w:rsidRPr="00EF1AEC">
          <w:rPr>
            <w:rStyle w:val="Hiperligao"/>
          </w:rPr>
          <w:t>Excalidraw</w:t>
        </w:r>
        <w:proofErr w:type="spellEnd"/>
      </w:hyperlink>
      <w:r w:rsidR="00EF28AB" w:rsidRPr="00EF1AEC">
        <w:t xml:space="preserve"> </w:t>
      </w:r>
      <w:r w:rsidR="009B1B85">
        <w:t>– Usado para</w:t>
      </w:r>
      <w:r w:rsidR="00357339">
        <w:t xml:space="preserve"> </w:t>
      </w:r>
      <w:r w:rsidR="009F58FE">
        <w:t>estruturar o projeto de forma visual</w:t>
      </w:r>
    </w:p>
    <w:p w14:paraId="06D17A0F" w14:textId="1FF4C521" w:rsidR="00322FE8" w:rsidRDefault="00322FE8" w:rsidP="000526A7">
      <w:pPr>
        <w:pStyle w:val="Ttulo2"/>
        <w:spacing w:line="360" w:lineRule="auto"/>
        <w:jc w:val="both"/>
      </w:pPr>
      <w:bookmarkStart w:id="5" w:name="_Toc170477091"/>
      <w:r>
        <w:t>Req</w:t>
      </w:r>
      <w:r w:rsidR="00404628">
        <w:t>uisitos mínimos:</w:t>
      </w:r>
      <w:bookmarkEnd w:id="5"/>
    </w:p>
    <w:p w14:paraId="596B44F5" w14:textId="5599D695" w:rsidR="00404628" w:rsidRDefault="00404628" w:rsidP="000526A7">
      <w:pPr>
        <w:spacing w:line="360" w:lineRule="auto"/>
        <w:jc w:val="both"/>
      </w:pPr>
      <w:r>
        <w:t xml:space="preserve">CPU: </w:t>
      </w:r>
      <w:r w:rsidR="00234E18">
        <w:t>Qualquer processador Intel ou AMD x64</w:t>
      </w:r>
      <w:r w:rsidR="00707D2F">
        <w:t xml:space="preserve"> bits</w:t>
      </w:r>
    </w:p>
    <w:p w14:paraId="2BF1B984" w14:textId="6FB1FDDA" w:rsidR="00204F8A" w:rsidRDefault="00204F8A" w:rsidP="000526A7">
      <w:pPr>
        <w:spacing w:line="360" w:lineRule="auto"/>
        <w:jc w:val="both"/>
      </w:pPr>
      <w:r>
        <w:t xml:space="preserve">RAM: </w:t>
      </w:r>
      <w:r w:rsidR="001E1C12">
        <w:t>2</w:t>
      </w:r>
      <w:r>
        <w:t>GB</w:t>
      </w:r>
      <w:r w:rsidR="001E1C12">
        <w:t>+</w:t>
      </w:r>
    </w:p>
    <w:p w14:paraId="67EC78C3" w14:textId="5AB152ED" w:rsidR="00204F8A" w:rsidRPr="00EF1AEC" w:rsidRDefault="00204F8A" w:rsidP="000526A7">
      <w:pPr>
        <w:spacing w:line="360" w:lineRule="auto"/>
        <w:jc w:val="both"/>
      </w:pPr>
      <w:r>
        <w:t>Armazenamento: 1Gb</w:t>
      </w:r>
      <w:r w:rsidR="00857A3A">
        <w:t>+</w:t>
      </w:r>
    </w:p>
    <w:p w14:paraId="1B406389" w14:textId="2EBDB0BB" w:rsidR="00990586" w:rsidRPr="00EF1AEC" w:rsidRDefault="00700157" w:rsidP="000526A7">
      <w:pPr>
        <w:pStyle w:val="Ttulo1"/>
        <w:spacing w:line="360" w:lineRule="auto"/>
        <w:jc w:val="both"/>
      </w:pPr>
      <w:bookmarkStart w:id="6" w:name="_Toc170477092"/>
      <w:r w:rsidRPr="00EF1AEC">
        <w:t>Implementação</w:t>
      </w:r>
      <w:bookmarkEnd w:id="6"/>
    </w:p>
    <w:p w14:paraId="2CD73E87" w14:textId="1CA91178" w:rsidR="00700157" w:rsidRDefault="00700157" w:rsidP="000526A7">
      <w:pPr>
        <w:pStyle w:val="Ttulo2"/>
        <w:spacing w:line="360" w:lineRule="auto"/>
        <w:jc w:val="both"/>
      </w:pPr>
      <w:bookmarkStart w:id="7" w:name="_Toc170477093"/>
      <w:r>
        <w:t>Cronograma de desenvolvimento do projeto</w:t>
      </w:r>
      <w:bookmarkEnd w:id="7"/>
    </w:p>
    <w:p w14:paraId="279455BB" w14:textId="1559AC36" w:rsidR="006B5AB8" w:rsidRPr="006B5AB8" w:rsidRDefault="006B5AB8" w:rsidP="000526A7">
      <w:pPr>
        <w:pStyle w:val="Ttulo3"/>
        <w:spacing w:line="360" w:lineRule="auto"/>
        <w:jc w:val="both"/>
      </w:pPr>
      <w:bookmarkStart w:id="8" w:name="_Toc170477094"/>
      <w:r w:rsidRPr="006B5AB8">
        <w:t>Cronologia Simplificada</w:t>
      </w:r>
      <w:bookmarkEnd w:id="8"/>
    </w:p>
    <w:p w14:paraId="025CE289" w14:textId="77777777" w:rsidR="008E76F7" w:rsidRDefault="008E76F7" w:rsidP="006A4519">
      <w:pPr>
        <w:pStyle w:val="Ttulo4"/>
        <w:numPr>
          <w:ilvl w:val="0"/>
          <w:numId w:val="11"/>
        </w:numPr>
        <w:spacing w:line="360" w:lineRule="auto"/>
        <w:jc w:val="both"/>
      </w:pPr>
      <w:r>
        <w:t>Início do Projeto</w:t>
      </w:r>
    </w:p>
    <w:p w14:paraId="406B5DCA" w14:textId="77777777" w:rsidR="008E76F7" w:rsidRDefault="008E76F7" w:rsidP="006A4519">
      <w:pPr>
        <w:numPr>
          <w:ilvl w:val="0"/>
          <w:numId w:val="3"/>
        </w:numPr>
        <w:spacing w:before="100" w:beforeAutospacing="1" w:after="100" w:afterAutospacing="1" w:line="360" w:lineRule="auto"/>
        <w:jc w:val="both"/>
      </w:pPr>
      <w:r>
        <w:rPr>
          <w:rStyle w:val="Forte"/>
        </w:rPr>
        <w:t>Data:</w:t>
      </w:r>
      <w:r>
        <w:t xml:space="preserve"> 2 de maio de 2024</w:t>
      </w:r>
    </w:p>
    <w:p w14:paraId="71F9D4D1" w14:textId="77777777" w:rsidR="008E76F7" w:rsidRDefault="008E76F7" w:rsidP="006A4519">
      <w:pPr>
        <w:numPr>
          <w:ilvl w:val="0"/>
          <w:numId w:val="3"/>
        </w:numPr>
        <w:spacing w:before="100" w:beforeAutospacing="1" w:after="100" w:afterAutospacing="1" w:line="360" w:lineRule="auto"/>
        <w:jc w:val="both"/>
      </w:pPr>
      <w:r>
        <w:rPr>
          <w:rStyle w:val="Forte"/>
        </w:rPr>
        <w:t>Descrição:</w:t>
      </w:r>
      <w:r>
        <w:t xml:space="preserve"> Criação inicial da documentação e organização do repositório.</w:t>
      </w:r>
    </w:p>
    <w:p w14:paraId="18663CE1" w14:textId="77777777" w:rsidR="008E76F7" w:rsidRDefault="008E76F7" w:rsidP="006A4519">
      <w:pPr>
        <w:numPr>
          <w:ilvl w:val="0"/>
          <w:numId w:val="3"/>
        </w:numPr>
        <w:spacing w:before="100" w:beforeAutospacing="1" w:after="100" w:afterAutospacing="1" w:line="360" w:lineRule="auto"/>
        <w:jc w:val="both"/>
      </w:pPr>
      <w:r>
        <w:rPr>
          <w:rStyle w:val="Forte"/>
        </w:rPr>
        <w:t>Atividades:</w:t>
      </w:r>
    </w:p>
    <w:p w14:paraId="253A4D65" w14:textId="77777777" w:rsidR="008E76F7" w:rsidRDefault="008E76F7" w:rsidP="006A4519">
      <w:pPr>
        <w:numPr>
          <w:ilvl w:val="1"/>
          <w:numId w:val="3"/>
        </w:numPr>
        <w:spacing w:before="100" w:beforeAutospacing="1" w:after="100" w:afterAutospacing="1" w:line="360" w:lineRule="auto"/>
        <w:jc w:val="both"/>
      </w:pPr>
      <w:r>
        <w:t xml:space="preserve">Criação de </w:t>
      </w:r>
      <w:proofErr w:type="spellStart"/>
      <w:r>
        <w:t>Docs</w:t>
      </w:r>
      <w:proofErr w:type="spellEnd"/>
      <w:r>
        <w:t>/Originais</w:t>
      </w:r>
    </w:p>
    <w:p w14:paraId="48B7E45F" w14:textId="4DB6772C" w:rsidR="008E76F7" w:rsidRDefault="008E76F7" w:rsidP="006A4519">
      <w:pPr>
        <w:pStyle w:val="Ttulo4"/>
        <w:numPr>
          <w:ilvl w:val="0"/>
          <w:numId w:val="11"/>
        </w:numPr>
        <w:spacing w:line="360" w:lineRule="auto"/>
        <w:jc w:val="both"/>
      </w:pPr>
      <w:r>
        <w:t>Prototipagem e Planeamento</w:t>
      </w:r>
    </w:p>
    <w:p w14:paraId="51C0F1B1" w14:textId="77777777" w:rsidR="008E76F7" w:rsidRDefault="008E76F7" w:rsidP="006A4519">
      <w:pPr>
        <w:numPr>
          <w:ilvl w:val="0"/>
          <w:numId w:val="4"/>
        </w:numPr>
        <w:spacing w:before="100" w:beforeAutospacing="1" w:after="100" w:afterAutospacing="1" w:line="360" w:lineRule="auto"/>
        <w:jc w:val="both"/>
      </w:pPr>
      <w:r>
        <w:rPr>
          <w:rStyle w:val="Forte"/>
        </w:rPr>
        <w:t>Data:</w:t>
      </w:r>
      <w:r>
        <w:t xml:space="preserve"> 9 de maio de 2024</w:t>
      </w:r>
    </w:p>
    <w:p w14:paraId="720503B1" w14:textId="77777777" w:rsidR="008E76F7" w:rsidRDefault="008E76F7" w:rsidP="006A4519">
      <w:pPr>
        <w:numPr>
          <w:ilvl w:val="0"/>
          <w:numId w:val="4"/>
        </w:numPr>
        <w:spacing w:before="100" w:beforeAutospacing="1" w:after="100" w:afterAutospacing="1" w:line="360" w:lineRule="auto"/>
        <w:jc w:val="both"/>
      </w:pPr>
      <w:r>
        <w:rPr>
          <w:rStyle w:val="Forte"/>
        </w:rPr>
        <w:t>Descrição:</w:t>
      </w:r>
      <w:r>
        <w:t xml:space="preserve"> Desenvolvimento dos protótipos iniciais e início da execução do </w:t>
      </w:r>
      <w:proofErr w:type="spellStart"/>
      <w:r>
        <w:t>pré-projeto</w:t>
      </w:r>
      <w:proofErr w:type="spellEnd"/>
      <w:r>
        <w:t>.</w:t>
      </w:r>
    </w:p>
    <w:p w14:paraId="456B88D3" w14:textId="77777777" w:rsidR="008E76F7" w:rsidRDefault="008E76F7" w:rsidP="006A4519">
      <w:pPr>
        <w:numPr>
          <w:ilvl w:val="0"/>
          <w:numId w:val="4"/>
        </w:numPr>
        <w:spacing w:before="100" w:beforeAutospacing="1" w:after="100" w:afterAutospacing="1" w:line="360" w:lineRule="auto"/>
        <w:jc w:val="both"/>
      </w:pPr>
      <w:r>
        <w:rPr>
          <w:rStyle w:val="Forte"/>
        </w:rPr>
        <w:t>Atividades:</w:t>
      </w:r>
    </w:p>
    <w:p w14:paraId="496CD34E" w14:textId="77777777" w:rsidR="008E76F7" w:rsidRDefault="008E76F7" w:rsidP="006A4519">
      <w:pPr>
        <w:numPr>
          <w:ilvl w:val="1"/>
          <w:numId w:val="4"/>
        </w:numPr>
        <w:spacing w:before="100" w:beforeAutospacing="1" w:after="100" w:afterAutospacing="1" w:line="360" w:lineRule="auto"/>
        <w:jc w:val="both"/>
      </w:pPr>
      <w:r>
        <w:t xml:space="preserve">Protótipos e início da execução do </w:t>
      </w:r>
      <w:proofErr w:type="spellStart"/>
      <w:r>
        <w:t>pré-projeto</w:t>
      </w:r>
      <w:proofErr w:type="spellEnd"/>
    </w:p>
    <w:p w14:paraId="6EF32A34" w14:textId="6706343D" w:rsidR="008E76F7" w:rsidRDefault="008E76F7" w:rsidP="006A4519">
      <w:pPr>
        <w:pStyle w:val="Ttulo4"/>
        <w:numPr>
          <w:ilvl w:val="0"/>
          <w:numId w:val="11"/>
        </w:numPr>
        <w:spacing w:line="360" w:lineRule="auto"/>
        <w:jc w:val="both"/>
      </w:pPr>
      <w:r>
        <w:lastRenderedPageBreak/>
        <w:t>Desenvolvimento da Base de Dados e Estrutura Inicial</w:t>
      </w:r>
    </w:p>
    <w:p w14:paraId="01A7090D" w14:textId="77777777" w:rsidR="008E76F7" w:rsidRDefault="008E76F7" w:rsidP="006A4519">
      <w:pPr>
        <w:numPr>
          <w:ilvl w:val="0"/>
          <w:numId w:val="5"/>
        </w:numPr>
        <w:spacing w:before="100" w:beforeAutospacing="1" w:after="100" w:afterAutospacing="1" w:line="360" w:lineRule="auto"/>
        <w:jc w:val="both"/>
      </w:pPr>
      <w:r>
        <w:rPr>
          <w:rStyle w:val="Forte"/>
        </w:rPr>
        <w:t>Data:</w:t>
      </w:r>
      <w:r>
        <w:t xml:space="preserve"> 22 de maio de 2024 - 23 de maio de 2024</w:t>
      </w:r>
    </w:p>
    <w:p w14:paraId="0012EA74" w14:textId="77777777" w:rsidR="008E76F7" w:rsidRDefault="008E76F7" w:rsidP="006A4519">
      <w:pPr>
        <w:numPr>
          <w:ilvl w:val="0"/>
          <w:numId w:val="5"/>
        </w:numPr>
        <w:spacing w:before="100" w:beforeAutospacing="1" w:after="100" w:afterAutospacing="1" w:line="360" w:lineRule="auto"/>
        <w:jc w:val="both"/>
      </w:pPr>
      <w:r>
        <w:rPr>
          <w:rStyle w:val="Forte"/>
        </w:rPr>
        <w:t>Descrição:</w:t>
      </w:r>
      <w:r>
        <w:t xml:space="preserve"> Estruturação da base de dados e criação dos formulários básicos.</w:t>
      </w:r>
    </w:p>
    <w:p w14:paraId="70B9167E" w14:textId="77777777" w:rsidR="008E76F7" w:rsidRDefault="008E76F7" w:rsidP="006A4519">
      <w:pPr>
        <w:numPr>
          <w:ilvl w:val="0"/>
          <w:numId w:val="5"/>
        </w:numPr>
        <w:spacing w:before="100" w:beforeAutospacing="1" w:after="100" w:afterAutospacing="1" w:line="360" w:lineRule="auto"/>
        <w:jc w:val="both"/>
      </w:pPr>
      <w:r>
        <w:rPr>
          <w:rStyle w:val="Forte"/>
        </w:rPr>
        <w:t>Atividades:</w:t>
      </w:r>
    </w:p>
    <w:p w14:paraId="07A0C783" w14:textId="77777777" w:rsidR="008E76F7" w:rsidRDefault="008E76F7" w:rsidP="006A4519">
      <w:pPr>
        <w:numPr>
          <w:ilvl w:val="1"/>
          <w:numId w:val="5"/>
        </w:numPr>
        <w:spacing w:before="100" w:beforeAutospacing="1" w:after="100" w:afterAutospacing="1" w:line="360" w:lineRule="auto"/>
        <w:jc w:val="both"/>
      </w:pPr>
      <w:r>
        <w:t>Criação da Base de Dados e Logótipos do Projeto</w:t>
      </w:r>
    </w:p>
    <w:p w14:paraId="3E12B100" w14:textId="77777777" w:rsidR="008E76F7" w:rsidRDefault="008E76F7" w:rsidP="006A4519">
      <w:pPr>
        <w:numPr>
          <w:ilvl w:val="1"/>
          <w:numId w:val="5"/>
        </w:numPr>
        <w:spacing w:before="100" w:beforeAutospacing="1" w:after="100" w:afterAutospacing="1" w:line="360" w:lineRule="auto"/>
        <w:jc w:val="both"/>
      </w:pPr>
      <w:r>
        <w:t xml:space="preserve">Criação de alguns </w:t>
      </w:r>
      <w:proofErr w:type="spellStart"/>
      <w:r>
        <w:t>forms</w:t>
      </w:r>
      <w:proofErr w:type="spellEnd"/>
    </w:p>
    <w:p w14:paraId="6E1D209E" w14:textId="77777777" w:rsidR="008E76F7" w:rsidRDefault="008E76F7" w:rsidP="006A4519">
      <w:pPr>
        <w:numPr>
          <w:ilvl w:val="1"/>
          <w:numId w:val="5"/>
        </w:numPr>
        <w:spacing w:before="100" w:beforeAutospacing="1" w:after="100" w:afterAutospacing="1" w:line="360" w:lineRule="auto"/>
        <w:jc w:val="both"/>
      </w:pPr>
      <w:r>
        <w:t xml:space="preserve">Criação de Diagrama de </w:t>
      </w:r>
      <w:proofErr w:type="spellStart"/>
      <w:r>
        <w:t>Forms</w:t>
      </w:r>
      <w:proofErr w:type="spellEnd"/>
      <w:r>
        <w:t xml:space="preserve"> e Organização do Projeto</w:t>
      </w:r>
    </w:p>
    <w:p w14:paraId="6E794282" w14:textId="2FC279B1" w:rsidR="008E76F7" w:rsidRDefault="008E76F7" w:rsidP="006A4519">
      <w:pPr>
        <w:pStyle w:val="Ttulo4"/>
        <w:numPr>
          <w:ilvl w:val="0"/>
          <w:numId w:val="11"/>
        </w:numPr>
        <w:spacing w:line="360" w:lineRule="auto"/>
        <w:jc w:val="both"/>
      </w:pPr>
      <w:r>
        <w:t>Desenvolvimento de Funcionalidades Básicas</w:t>
      </w:r>
    </w:p>
    <w:p w14:paraId="3CF971D5" w14:textId="77777777" w:rsidR="008E76F7" w:rsidRDefault="008E76F7" w:rsidP="006A4519">
      <w:pPr>
        <w:numPr>
          <w:ilvl w:val="0"/>
          <w:numId w:val="6"/>
        </w:numPr>
        <w:spacing w:before="100" w:beforeAutospacing="1" w:after="100" w:afterAutospacing="1" w:line="360" w:lineRule="auto"/>
        <w:jc w:val="both"/>
      </w:pPr>
      <w:r>
        <w:rPr>
          <w:rStyle w:val="Forte"/>
        </w:rPr>
        <w:t>Data:</w:t>
      </w:r>
      <w:r>
        <w:t xml:space="preserve"> 23 de maio de 2024 - 31 de maio de 2024</w:t>
      </w:r>
    </w:p>
    <w:p w14:paraId="4890D4EA" w14:textId="77777777" w:rsidR="008E76F7" w:rsidRDefault="008E76F7" w:rsidP="006A4519">
      <w:pPr>
        <w:numPr>
          <w:ilvl w:val="0"/>
          <w:numId w:val="6"/>
        </w:numPr>
        <w:spacing w:before="100" w:beforeAutospacing="1" w:after="100" w:afterAutospacing="1" w:line="360" w:lineRule="auto"/>
        <w:jc w:val="both"/>
      </w:pPr>
      <w:r>
        <w:rPr>
          <w:rStyle w:val="Forte"/>
        </w:rPr>
        <w:t>Descrição:</w:t>
      </w:r>
      <w:r>
        <w:t xml:space="preserve"> Adição e desenvolvimento de formulários de criação de conta e início de sessão.</w:t>
      </w:r>
    </w:p>
    <w:p w14:paraId="7744FB5B" w14:textId="77777777" w:rsidR="008E76F7" w:rsidRDefault="008E76F7" w:rsidP="006A4519">
      <w:pPr>
        <w:numPr>
          <w:ilvl w:val="0"/>
          <w:numId w:val="6"/>
        </w:numPr>
        <w:spacing w:before="100" w:beforeAutospacing="1" w:after="100" w:afterAutospacing="1" w:line="360" w:lineRule="auto"/>
        <w:jc w:val="both"/>
      </w:pPr>
      <w:r>
        <w:rPr>
          <w:rStyle w:val="Forte"/>
        </w:rPr>
        <w:t>Atividades:</w:t>
      </w:r>
    </w:p>
    <w:p w14:paraId="2C6BD6E8" w14:textId="77777777" w:rsidR="008E76F7" w:rsidRDefault="008E76F7" w:rsidP="006A4519">
      <w:pPr>
        <w:numPr>
          <w:ilvl w:val="1"/>
          <w:numId w:val="6"/>
        </w:numPr>
        <w:spacing w:before="100" w:beforeAutospacing="1" w:after="100" w:afterAutospacing="1" w:line="360" w:lineRule="auto"/>
        <w:jc w:val="both"/>
      </w:pPr>
      <w:r>
        <w:t xml:space="preserve">Adição de </w:t>
      </w:r>
      <w:proofErr w:type="spellStart"/>
      <w:r>
        <w:t>Forms</w:t>
      </w:r>
      <w:proofErr w:type="spellEnd"/>
      <w:r>
        <w:t>: Criação de Conta e Início de Sessão</w:t>
      </w:r>
    </w:p>
    <w:p w14:paraId="40205E12" w14:textId="77777777" w:rsidR="008E76F7" w:rsidRDefault="008E76F7" w:rsidP="006A4519">
      <w:pPr>
        <w:numPr>
          <w:ilvl w:val="1"/>
          <w:numId w:val="6"/>
        </w:numPr>
        <w:spacing w:before="100" w:beforeAutospacing="1" w:after="100" w:afterAutospacing="1" w:line="360" w:lineRule="auto"/>
        <w:jc w:val="both"/>
      </w:pPr>
      <w:r>
        <w:t xml:space="preserve">Adição de </w:t>
      </w:r>
      <w:proofErr w:type="spellStart"/>
      <w:r>
        <w:t>Forms</w:t>
      </w:r>
      <w:proofErr w:type="spellEnd"/>
    </w:p>
    <w:p w14:paraId="42D65E85" w14:textId="77777777" w:rsidR="00BC24C4" w:rsidRDefault="00BC24C4" w:rsidP="000526A7">
      <w:pPr>
        <w:spacing w:line="360" w:lineRule="auto"/>
        <w:jc w:val="both"/>
        <w:rPr>
          <w:rFonts w:asciiTheme="majorHAnsi" w:eastAsiaTheme="majorEastAsia" w:hAnsiTheme="majorHAnsi" w:cstheme="majorBidi"/>
          <w:i/>
          <w:iCs/>
          <w:color w:val="007789" w:themeColor="accent1" w:themeShade="BF"/>
        </w:rPr>
      </w:pPr>
      <w:r>
        <w:br w:type="page"/>
      </w:r>
    </w:p>
    <w:p w14:paraId="34C59F92" w14:textId="2F9D5BC5" w:rsidR="008E76F7" w:rsidRDefault="008E76F7" w:rsidP="006A4519">
      <w:pPr>
        <w:pStyle w:val="Ttulo4"/>
        <w:numPr>
          <w:ilvl w:val="0"/>
          <w:numId w:val="11"/>
        </w:numPr>
        <w:spacing w:line="360" w:lineRule="auto"/>
        <w:jc w:val="both"/>
      </w:pPr>
      <w:r>
        <w:lastRenderedPageBreak/>
        <w:t>Expansão e Modificação dos Formulários</w:t>
      </w:r>
    </w:p>
    <w:p w14:paraId="1C878560" w14:textId="77777777" w:rsidR="008E76F7" w:rsidRDefault="008E76F7" w:rsidP="006A4519">
      <w:pPr>
        <w:numPr>
          <w:ilvl w:val="0"/>
          <w:numId w:val="7"/>
        </w:numPr>
        <w:spacing w:before="100" w:beforeAutospacing="1" w:after="100" w:afterAutospacing="1" w:line="360" w:lineRule="auto"/>
        <w:jc w:val="both"/>
      </w:pPr>
      <w:r>
        <w:rPr>
          <w:rStyle w:val="Forte"/>
        </w:rPr>
        <w:t>Data:</w:t>
      </w:r>
      <w:r>
        <w:t xml:space="preserve"> 5 de junho de 2024 - 19 de junho de 2024</w:t>
      </w:r>
    </w:p>
    <w:p w14:paraId="1614657B" w14:textId="77777777" w:rsidR="008E76F7" w:rsidRDefault="008E76F7" w:rsidP="006A4519">
      <w:pPr>
        <w:numPr>
          <w:ilvl w:val="0"/>
          <w:numId w:val="7"/>
        </w:numPr>
        <w:spacing w:before="100" w:beforeAutospacing="1" w:after="100" w:afterAutospacing="1" w:line="360" w:lineRule="auto"/>
        <w:jc w:val="both"/>
      </w:pPr>
      <w:r>
        <w:rPr>
          <w:rStyle w:val="Forte"/>
        </w:rPr>
        <w:t>Descrição:</w:t>
      </w:r>
      <w:r>
        <w:t xml:space="preserve"> Alterações e adições aos formulários existentes, incluindo formulários bancários.</w:t>
      </w:r>
    </w:p>
    <w:p w14:paraId="2785DC9A" w14:textId="77777777" w:rsidR="008E76F7" w:rsidRDefault="008E76F7" w:rsidP="006A4519">
      <w:pPr>
        <w:numPr>
          <w:ilvl w:val="0"/>
          <w:numId w:val="7"/>
        </w:numPr>
        <w:spacing w:before="100" w:beforeAutospacing="1" w:after="100" w:afterAutospacing="1" w:line="360" w:lineRule="auto"/>
        <w:jc w:val="both"/>
      </w:pPr>
      <w:r>
        <w:rPr>
          <w:rStyle w:val="Forte"/>
        </w:rPr>
        <w:t>Atividades:</w:t>
      </w:r>
    </w:p>
    <w:p w14:paraId="556CCD45" w14:textId="77777777" w:rsidR="008E76F7" w:rsidRDefault="008E76F7" w:rsidP="006A4519">
      <w:pPr>
        <w:numPr>
          <w:ilvl w:val="1"/>
          <w:numId w:val="7"/>
        </w:numPr>
        <w:spacing w:before="100" w:beforeAutospacing="1" w:after="100" w:afterAutospacing="1" w:line="360" w:lineRule="auto"/>
        <w:jc w:val="both"/>
      </w:pPr>
      <w:r>
        <w:t xml:space="preserve">Alteração de </w:t>
      </w:r>
      <w:proofErr w:type="spellStart"/>
      <w:r>
        <w:t>forms</w:t>
      </w:r>
      <w:proofErr w:type="spellEnd"/>
      <w:r>
        <w:t xml:space="preserve"> e Início dos </w:t>
      </w:r>
      <w:proofErr w:type="spellStart"/>
      <w:r>
        <w:t>Forms</w:t>
      </w:r>
      <w:proofErr w:type="spellEnd"/>
      <w:r>
        <w:t xml:space="preserve"> Banco</w:t>
      </w:r>
    </w:p>
    <w:p w14:paraId="4A0BBB4A" w14:textId="77777777" w:rsidR="008E76F7" w:rsidRDefault="008E76F7" w:rsidP="006A4519">
      <w:pPr>
        <w:numPr>
          <w:ilvl w:val="1"/>
          <w:numId w:val="7"/>
        </w:numPr>
        <w:spacing w:before="100" w:beforeAutospacing="1" w:after="100" w:afterAutospacing="1" w:line="360" w:lineRule="auto"/>
        <w:jc w:val="both"/>
      </w:pPr>
      <w:r>
        <w:t xml:space="preserve">Conclusão de </w:t>
      </w:r>
      <w:proofErr w:type="spellStart"/>
      <w:r>
        <w:t>Forms</w:t>
      </w:r>
      <w:proofErr w:type="spellEnd"/>
    </w:p>
    <w:p w14:paraId="3F1CDCF3" w14:textId="423BB2B5" w:rsidR="008E76F7" w:rsidRDefault="008E76F7" w:rsidP="006A4519">
      <w:pPr>
        <w:pStyle w:val="Ttulo4"/>
        <w:numPr>
          <w:ilvl w:val="0"/>
          <w:numId w:val="11"/>
        </w:numPr>
        <w:spacing w:line="360" w:lineRule="auto"/>
        <w:jc w:val="both"/>
      </w:pPr>
      <w:r>
        <w:t>Adição de Produtos Padrão</w:t>
      </w:r>
    </w:p>
    <w:p w14:paraId="515532AA" w14:textId="77777777" w:rsidR="008E76F7" w:rsidRDefault="008E76F7" w:rsidP="006A4519">
      <w:pPr>
        <w:numPr>
          <w:ilvl w:val="0"/>
          <w:numId w:val="8"/>
        </w:numPr>
        <w:spacing w:before="100" w:beforeAutospacing="1" w:after="100" w:afterAutospacing="1" w:line="360" w:lineRule="auto"/>
        <w:jc w:val="both"/>
      </w:pPr>
      <w:r>
        <w:rPr>
          <w:rStyle w:val="Forte"/>
        </w:rPr>
        <w:t>Data:</w:t>
      </w:r>
      <w:r>
        <w:t xml:space="preserve"> 20 de junho de 2024</w:t>
      </w:r>
    </w:p>
    <w:p w14:paraId="4C857C2C" w14:textId="77777777" w:rsidR="008E76F7" w:rsidRDefault="008E76F7" w:rsidP="006A4519">
      <w:pPr>
        <w:numPr>
          <w:ilvl w:val="0"/>
          <w:numId w:val="8"/>
        </w:numPr>
        <w:spacing w:before="100" w:beforeAutospacing="1" w:after="100" w:afterAutospacing="1" w:line="360" w:lineRule="auto"/>
        <w:jc w:val="both"/>
      </w:pPr>
      <w:r>
        <w:rPr>
          <w:rStyle w:val="Forte"/>
        </w:rPr>
        <w:t>Descrição:</w:t>
      </w:r>
      <w:r>
        <w:t xml:space="preserve"> Inclusão de produtos padrão no sistema.</w:t>
      </w:r>
    </w:p>
    <w:p w14:paraId="37F98AB6" w14:textId="77777777" w:rsidR="008E76F7" w:rsidRDefault="008E76F7" w:rsidP="006A4519">
      <w:pPr>
        <w:numPr>
          <w:ilvl w:val="0"/>
          <w:numId w:val="8"/>
        </w:numPr>
        <w:spacing w:before="100" w:beforeAutospacing="1" w:after="100" w:afterAutospacing="1" w:line="360" w:lineRule="auto"/>
        <w:jc w:val="both"/>
      </w:pPr>
      <w:r>
        <w:rPr>
          <w:rStyle w:val="Forte"/>
        </w:rPr>
        <w:t>Atividades:</w:t>
      </w:r>
    </w:p>
    <w:p w14:paraId="7B4B4314" w14:textId="77777777" w:rsidR="008E76F7" w:rsidRDefault="008E76F7" w:rsidP="006A4519">
      <w:pPr>
        <w:numPr>
          <w:ilvl w:val="1"/>
          <w:numId w:val="8"/>
        </w:numPr>
        <w:spacing w:before="100" w:beforeAutospacing="1" w:after="100" w:afterAutospacing="1" w:line="360" w:lineRule="auto"/>
        <w:jc w:val="both"/>
      </w:pPr>
      <w:r>
        <w:t>Adição de Produtos Padrão</w:t>
      </w:r>
    </w:p>
    <w:p w14:paraId="115943BD" w14:textId="4373EBAE" w:rsidR="008E76F7" w:rsidRDefault="008E76F7" w:rsidP="006A4519">
      <w:pPr>
        <w:pStyle w:val="Ttulo4"/>
        <w:numPr>
          <w:ilvl w:val="0"/>
          <w:numId w:val="11"/>
        </w:numPr>
        <w:spacing w:line="360" w:lineRule="auto"/>
        <w:jc w:val="both"/>
      </w:pPr>
      <w:r>
        <w:t>Organização e Limpeza do Repositório</w:t>
      </w:r>
    </w:p>
    <w:p w14:paraId="28886BAC" w14:textId="77777777" w:rsidR="008E76F7" w:rsidRDefault="008E76F7" w:rsidP="006A4519">
      <w:pPr>
        <w:numPr>
          <w:ilvl w:val="0"/>
          <w:numId w:val="9"/>
        </w:numPr>
        <w:spacing w:before="100" w:beforeAutospacing="1" w:after="100" w:afterAutospacing="1" w:line="360" w:lineRule="auto"/>
        <w:jc w:val="both"/>
      </w:pPr>
      <w:r>
        <w:rPr>
          <w:rStyle w:val="Forte"/>
        </w:rPr>
        <w:t>Data:</w:t>
      </w:r>
      <w:r>
        <w:t xml:space="preserve"> 27 de junho de 2024</w:t>
      </w:r>
    </w:p>
    <w:p w14:paraId="1497804D" w14:textId="77777777" w:rsidR="008E76F7" w:rsidRDefault="008E76F7" w:rsidP="006A4519">
      <w:pPr>
        <w:numPr>
          <w:ilvl w:val="0"/>
          <w:numId w:val="9"/>
        </w:numPr>
        <w:spacing w:before="100" w:beforeAutospacing="1" w:after="100" w:afterAutospacing="1" w:line="360" w:lineRule="auto"/>
        <w:jc w:val="both"/>
      </w:pPr>
      <w:r>
        <w:rPr>
          <w:rStyle w:val="Forte"/>
        </w:rPr>
        <w:t>Descrição:</w:t>
      </w:r>
      <w:r>
        <w:t xml:space="preserve"> Organização final do repositório, incluindo a limpeza e criação do </w:t>
      </w:r>
      <w:proofErr w:type="gramStart"/>
      <w:r>
        <w:t>ficheiro .</w:t>
      </w:r>
      <w:proofErr w:type="spellStart"/>
      <w:r>
        <w:t>gitignore</w:t>
      </w:r>
      <w:proofErr w:type="spellEnd"/>
      <w:proofErr w:type="gramEnd"/>
      <w:r>
        <w:t>.</w:t>
      </w:r>
    </w:p>
    <w:p w14:paraId="1321C325" w14:textId="77777777" w:rsidR="008E76F7" w:rsidRDefault="008E76F7" w:rsidP="006A4519">
      <w:pPr>
        <w:numPr>
          <w:ilvl w:val="0"/>
          <w:numId w:val="9"/>
        </w:numPr>
        <w:spacing w:before="100" w:beforeAutospacing="1" w:after="100" w:afterAutospacing="1" w:line="360" w:lineRule="auto"/>
        <w:jc w:val="both"/>
      </w:pPr>
      <w:r>
        <w:rPr>
          <w:rStyle w:val="Forte"/>
        </w:rPr>
        <w:t>Atividades:</w:t>
      </w:r>
    </w:p>
    <w:p w14:paraId="11482CA0" w14:textId="77777777" w:rsidR="008E76F7" w:rsidRDefault="008E76F7" w:rsidP="006A4519">
      <w:pPr>
        <w:numPr>
          <w:ilvl w:val="1"/>
          <w:numId w:val="9"/>
        </w:numPr>
        <w:spacing w:before="100" w:beforeAutospacing="1" w:after="100" w:afterAutospacing="1" w:line="360" w:lineRule="auto"/>
        <w:jc w:val="both"/>
      </w:pPr>
      <w:r>
        <w:t xml:space="preserve">Criação </w:t>
      </w:r>
      <w:proofErr w:type="gramStart"/>
      <w:r>
        <w:t>de .</w:t>
      </w:r>
      <w:proofErr w:type="spellStart"/>
      <w:r>
        <w:t>gitignore</w:t>
      </w:r>
      <w:proofErr w:type="spellEnd"/>
      <w:proofErr w:type="gramEnd"/>
    </w:p>
    <w:p w14:paraId="18E4A2DC" w14:textId="77777777" w:rsidR="008E76F7" w:rsidRDefault="008E76F7" w:rsidP="006A4519">
      <w:pPr>
        <w:numPr>
          <w:ilvl w:val="1"/>
          <w:numId w:val="9"/>
        </w:numPr>
        <w:spacing w:before="100" w:beforeAutospacing="1" w:after="100" w:afterAutospacing="1" w:line="360" w:lineRule="auto"/>
        <w:jc w:val="both"/>
      </w:pPr>
      <w:r>
        <w:t>Limpeza do Repositório</w:t>
      </w:r>
    </w:p>
    <w:p w14:paraId="16489642" w14:textId="77777777" w:rsidR="008E76F7" w:rsidRDefault="008E76F7" w:rsidP="006A4519">
      <w:pPr>
        <w:numPr>
          <w:ilvl w:val="1"/>
          <w:numId w:val="9"/>
        </w:numPr>
        <w:spacing w:before="100" w:beforeAutospacing="1" w:after="100" w:afterAutospacing="1" w:line="360" w:lineRule="auto"/>
        <w:jc w:val="both"/>
      </w:pPr>
      <w:proofErr w:type="spellStart"/>
      <w:r>
        <w:t>Reset</w:t>
      </w:r>
      <w:proofErr w:type="spellEnd"/>
      <w:r>
        <w:t xml:space="preserve"> </w:t>
      </w:r>
      <w:proofErr w:type="spellStart"/>
      <w:r>
        <w:t>src</w:t>
      </w:r>
      <w:proofErr w:type="spellEnd"/>
    </w:p>
    <w:p w14:paraId="79B92EA0" w14:textId="130C465F" w:rsidR="008E76F7" w:rsidRDefault="008E76F7" w:rsidP="006A4519">
      <w:pPr>
        <w:pStyle w:val="Ttulo4"/>
        <w:numPr>
          <w:ilvl w:val="0"/>
          <w:numId w:val="11"/>
        </w:numPr>
        <w:spacing w:line="360" w:lineRule="auto"/>
        <w:jc w:val="both"/>
      </w:pPr>
      <w:r>
        <w:t>Conclusão do Código</w:t>
      </w:r>
    </w:p>
    <w:p w14:paraId="503EA95C" w14:textId="77777777" w:rsidR="008E76F7" w:rsidRDefault="008E76F7" w:rsidP="006A4519">
      <w:pPr>
        <w:numPr>
          <w:ilvl w:val="0"/>
          <w:numId w:val="10"/>
        </w:numPr>
        <w:spacing w:before="100" w:beforeAutospacing="1" w:after="100" w:afterAutospacing="1" w:line="360" w:lineRule="auto"/>
        <w:jc w:val="both"/>
      </w:pPr>
      <w:r>
        <w:rPr>
          <w:rStyle w:val="Forte"/>
        </w:rPr>
        <w:t>Data:</w:t>
      </w:r>
      <w:r>
        <w:t xml:space="preserve"> 27 de junho de 2024</w:t>
      </w:r>
    </w:p>
    <w:p w14:paraId="0EF4045E" w14:textId="77777777" w:rsidR="008E76F7" w:rsidRDefault="008E76F7" w:rsidP="006A4519">
      <w:pPr>
        <w:numPr>
          <w:ilvl w:val="0"/>
          <w:numId w:val="10"/>
        </w:numPr>
        <w:spacing w:before="100" w:beforeAutospacing="1" w:after="100" w:afterAutospacing="1" w:line="360" w:lineRule="auto"/>
        <w:jc w:val="both"/>
      </w:pPr>
      <w:r>
        <w:rPr>
          <w:rStyle w:val="Forte"/>
        </w:rPr>
        <w:t>Descrição:</w:t>
      </w:r>
      <w:r>
        <w:t xml:space="preserve"> Finalização e revisão do código do projeto.</w:t>
      </w:r>
    </w:p>
    <w:p w14:paraId="42584ABD" w14:textId="77777777" w:rsidR="008E76F7" w:rsidRDefault="008E76F7" w:rsidP="006A4519">
      <w:pPr>
        <w:numPr>
          <w:ilvl w:val="0"/>
          <w:numId w:val="10"/>
        </w:numPr>
        <w:spacing w:before="100" w:beforeAutospacing="1" w:after="100" w:afterAutospacing="1" w:line="360" w:lineRule="auto"/>
        <w:jc w:val="both"/>
      </w:pPr>
      <w:r>
        <w:rPr>
          <w:rStyle w:val="Forte"/>
        </w:rPr>
        <w:t>Atividades:</w:t>
      </w:r>
    </w:p>
    <w:p w14:paraId="2E056871" w14:textId="1FDBED11" w:rsidR="00671103" w:rsidRDefault="008E76F7" w:rsidP="006A4519">
      <w:pPr>
        <w:numPr>
          <w:ilvl w:val="1"/>
          <w:numId w:val="10"/>
        </w:numPr>
        <w:spacing w:before="100" w:beforeAutospacing="1" w:after="100" w:afterAutospacing="1" w:line="360" w:lineRule="auto"/>
        <w:jc w:val="both"/>
      </w:pPr>
      <w:r>
        <w:t>Conclusão do código</w:t>
      </w:r>
    </w:p>
    <w:p w14:paraId="19858BD2" w14:textId="77777777" w:rsidR="00B933D9" w:rsidRDefault="00B933D9" w:rsidP="000526A7">
      <w:pPr>
        <w:spacing w:line="360" w:lineRule="auto"/>
        <w:jc w:val="both"/>
        <w:rPr>
          <w:rFonts w:asciiTheme="majorHAnsi" w:eastAsiaTheme="majorEastAsia" w:hAnsiTheme="majorHAnsi" w:cstheme="majorBidi"/>
          <w:color w:val="004F5B" w:themeColor="accent1" w:themeShade="7F"/>
          <w:sz w:val="24"/>
          <w:szCs w:val="24"/>
        </w:rPr>
      </w:pPr>
      <w:r>
        <w:br w:type="page"/>
      </w:r>
    </w:p>
    <w:p w14:paraId="6CE2B476" w14:textId="0E778066" w:rsidR="00671103" w:rsidRDefault="00671103" w:rsidP="000526A7">
      <w:pPr>
        <w:pStyle w:val="Ttulo3"/>
        <w:spacing w:line="360" w:lineRule="auto"/>
        <w:jc w:val="both"/>
      </w:pPr>
      <w:bookmarkStart w:id="9" w:name="_Toc170477095"/>
      <w:r>
        <w:lastRenderedPageBreak/>
        <w:t>Fases de Implementação</w:t>
      </w:r>
      <w:bookmarkEnd w:id="9"/>
    </w:p>
    <w:p w14:paraId="172CFE3C" w14:textId="0EFD28BE" w:rsidR="00671103" w:rsidRPr="00671103" w:rsidRDefault="00671103" w:rsidP="006A4519">
      <w:pPr>
        <w:pStyle w:val="PargrafodaLista"/>
        <w:numPr>
          <w:ilvl w:val="0"/>
          <w:numId w:val="12"/>
        </w:numPr>
        <w:spacing w:line="360" w:lineRule="auto"/>
        <w:jc w:val="both"/>
        <w:rPr>
          <w:lang w:eastAsia="pt-PT"/>
        </w:rPr>
      </w:pPr>
      <w:r w:rsidRPr="00B933D9">
        <w:rPr>
          <w:b/>
          <w:bCs/>
          <w:lang w:eastAsia="pt-PT"/>
        </w:rPr>
        <w:t>Início do Projeto</w:t>
      </w:r>
      <w:r w:rsidRPr="00671103">
        <w:rPr>
          <w:lang w:eastAsia="pt-PT"/>
        </w:rPr>
        <w:t>: 2 de maio de 2024</w:t>
      </w:r>
    </w:p>
    <w:p w14:paraId="3421F64D" w14:textId="77777777" w:rsidR="00671103" w:rsidRPr="00671103" w:rsidRDefault="00671103" w:rsidP="006A4519">
      <w:pPr>
        <w:pStyle w:val="PargrafodaLista"/>
        <w:numPr>
          <w:ilvl w:val="0"/>
          <w:numId w:val="13"/>
        </w:numPr>
        <w:spacing w:line="360" w:lineRule="auto"/>
        <w:jc w:val="both"/>
        <w:rPr>
          <w:lang w:eastAsia="pt-PT"/>
        </w:rPr>
      </w:pPr>
      <w:r w:rsidRPr="00671103">
        <w:rPr>
          <w:lang w:eastAsia="pt-PT"/>
        </w:rPr>
        <w:t>Criação inicial dos documentos e estruturação do repositório.</w:t>
      </w:r>
    </w:p>
    <w:p w14:paraId="15F2ABC9" w14:textId="4DB6D4DF" w:rsidR="00671103" w:rsidRPr="00671103" w:rsidRDefault="00671103" w:rsidP="006A4519">
      <w:pPr>
        <w:pStyle w:val="PargrafodaLista"/>
        <w:numPr>
          <w:ilvl w:val="0"/>
          <w:numId w:val="12"/>
        </w:numPr>
        <w:spacing w:line="360" w:lineRule="auto"/>
        <w:jc w:val="both"/>
        <w:rPr>
          <w:lang w:eastAsia="pt-PT"/>
        </w:rPr>
      </w:pPr>
      <w:r w:rsidRPr="00B933D9">
        <w:rPr>
          <w:b/>
          <w:bCs/>
          <w:lang w:eastAsia="pt-PT"/>
        </w:rPr>
        <w:t>Prototipagem e Planeamento</w:t>
      </w:r>
      <w:r w:rsidRPr="00671103">
        <w:rPr>
          <w:lang w:eastAsia="pt-PT"/>
        </w:rPr>
        <w:t>: 9 de maio de 2024</w:t>
      </w:r>
    </w:p>
    <w:p w14:paraId="70016647" w14:textId="525517D2" w:rsidR="006B5AB8" w:rsidRPr="00B933D9" w:rsidRDefault="00671103" w:rsidP="006A4519">
      <w:pPr>
        <w:pStyle w:val="PargrafodaLista"/>
        <w:numPr>
          <w:ilvl w:val="0"/>
          <w:numId w:val="13"/>
        </w:numPr>
        <w:spacing w:line="360" w:lineRule="auto"/>
        <w:jc w:val="both"/>
        <w:rPr>
          <w:lang w:eastAsia="pt-PT"/>
        </w:rPr>
      </w:pPr>
      <w:r w:rsidRPr="00671103">
        <w:rPr>
          <w:lang w:eastAsia="pt-PT"/>
        </w:rPr>
        <w:t xml:space="preserve">Desenvolvimento dos protótipos e início do </w:t>
      </w:r>
      <w:proofErr w:type="spellStart"/>
      <w:r w:rsidRPr="00671103">
        <w:rPr>
          <w:lang w:eastAsia="pt-PT"/>
        </w:rPr>
        <w:t>pré-projeto</w:t>
      </w:r>
      <w:proofErr w:type="spellEnd"/>
      <w:r w:rsidRPr="00671103">
        <w:rPr>
          <w:lang w:eastAsia="pt-PT"/>
        </w:rPr>
        <w:t>.</w:t>
      </w:r>
    </w:p>
    <w:p w14:paraId="4FD7AD55" w14:textId="414E32D8" w:rsidR="00671103" w:rsidRPr="00671103" w:rsidRDefault="00671103" w:rsidP="006A4519">
      <w:pPr>
        <w:pStyle w:val="PargrafodaLista"/>
        <w:numPr>
          <w:ilvl w:val="0"/>
          <w:numId w:val="12"/>
        </w:numPr>
        <w:spacing w:line="360" w:lineRule="auto"/>
        <w:jc w:val="both"/>
        <w:rPr>
          <w:lang w:eastAsia="pt-PT"/>
        </w:rPr>
      </w:pPr>
      <w:r w:rsidRPr="00B933D9">
        <w:rPr>
          <w:b/>
          <w:bCs/>
          <w:lang w:eastAsia="pt-PT"/>
        </w:rPr>
        <w:t>Desenvolvimento da Base de Dados e Estrutura Inicial</w:t>
      </w:r>
      <w:r w:rsidRPr="00671103">
        <w:rPr>
          <w:lang w:eastAsia="pt-PT"/>
        </w:rPr>
        <w:t xml:space="preserve">: </w:t>
      </w:r>
      <w:r>
        <w:rPr>
          <w:lang w:eastAsia="pt-PT"/>
        </w:rPr>
        <w:br/>
      </w:r>
      <w:r w:rsidRPr="00671103">
        <w:rPr>
          <w:lang w:eastAsia="pt-PT"/>
        </w:rPr>
        <w:t>22 de maio de 2024 - 23 de maio de 2024</w:t>
      </w:r>
    </w:p>
    <w:p w14:paraId="2021690D" w14:textId="77777777" w:rsidR="00671103" w:rsidRPr="00671103" w:rsidRDefault="00671103" w:rsidP="006A4519">
      <w:pPr>
        <w:pStyle w:val="PargrafodaLista"/>
        <w:numPr>
          <w:ilvl w:val="0"/>
          <w:numId w:val="13"/>
        </w:numPr>
        <w:spacing w:line="360" w:lineRule="auto"/>
        <w:jc w:val="both"/>
        <w:rPr>
          <w:lang w:eastAsia="pt-PT"/>
        </w:rPr>
      </w:pPr>
      <w:r w:rsidRPr="00671103">
        <w:rPr>
          <w:lang w:eastAsia="pt-PT"/>
        </w:rPr>
        <w:t>Estruturação da base de dados e criação de formulários iniciais.</w:t>
      </w:r>
    </w:p>
    <w:p w14:paraId="3CC7E307" w14:textId="63550F55" w:rsidR="00671103" w:rsidRPr="00671103" w:rsidRDefault="00671103" w:rsidP="006A4519">
      <w:pPr>
        <w:pStyle w:val="PargrafodaLista"/>
        <w:numPr>
          <w:ilvl w:val="0"/>
          <w:numId w:val="12"/>
        </w:numPr>
        <w:spacing w:line="360" w:lineRule="auto"/>
        <w:jc w:val="both"/>
        <w:rPr>
          <w:lang w:eastAsia="pt-PT"/>
        </w:rPr>
      </w:pPr>
      <w:r w:rsidRPr="00B933D9">
        <w:rPr>
          <w:b/>
          <w:bCs/>
          <w:lang w:eastAsia="pt-PT"/>
        </w:rPr>
        <w:t>Desenvolvimento de Funcionalidades Básicas</w:t>
      </w:r>
      <w:r w:rsidRPr="00671103">
        <w:rPr>
          <w:lang w:eastAsia="pt-PT"/>
        </w:rPr>
        <w:t xml:space="preserve">: </w:t>
      </w:r>
      <w:r>
        <w:rPr>
          <w:lang w:eastAsia="pt-PT"/>
        </w:rPr>
        <w:br/>
      </w:r>
      <w:r w:rsidRPr="00671103">
        <w:rPr>
          <w:lang w:eastAsia="pt-PT"/>
        </w:rPr>
        <w:t>23 de maio de 2024 - 31 de maio de 2024</w:t>
      </w:r>
    </w:p>
    <w:p w14:paraId="5B5D4C12" w14:textId="77777777" w:rsidR="00671103" w:rsidRPr="00671103" w:rsidRDefault="00671103" w:rsidP="006A4519">
      <w:pPr>
        <w:pStyle w:val="PargrafodaLista"/>
        <w:numPr>
          <w:ilvl w:val="0"/>
          <w:numId w:val="13"/>
        </w:numPr>
        <w:spacing w:line="360" w:lineRule="auto"/>
        <w:jc w:val="both"/>
        <w:rPr>
          <w:lang w:eastAsia="pt-PT"/>
        </w:rPr>
      </w:pPr>
      <w:r w:rsidRPr="00671103">
        <w:rPr>
          <w:lang w:eastAsia="pt-PT"/>
        </w:rPr>
        <w:t>Desenvolvimento de formulários de criação de conta e início de sessão.</w:t>
      </w:r>
    </w:p>
    <w:p w14:paraId="253C4826" w14:textId="513A1136" w:rsidR="00671103" w:rsidRPr="00671103" w:rsidRDefault="00671103" w:rsidP="006A4519">
      <w:pPr>
        <w:pStyle w:val="PargrafodaLista"/>
        <w:numPr>
          <w:ilvl w:val="0"/>
          <w:numId w:val="12"/>
        </w:numPr>
        <w:spacing w:line="360" w:lineRule="auto"/>
        <w:jc w:val="both"/>
        <w:rPr>
          <w:lang w:eastAsia="pt-PT"/>
        </w:rPr>
      </w:pPr>
      <w:r w:rsidRPr="00B933D9">
        <w:rPr>
          <w:b/>
          <w:bCs/>
          <w:lang w:eastAsia="pt-PT"/>
        </w:rPr>
        <w:t>Expansão e Modificação dos Formulários</w:t>
      </w:r>
      <w:r w:rsidRPr="00671103">
        <w:rPr>
          <w:lang w:eastAsia="pt-PT"/>
        </w:rPr>
        <w:t xml:space="preserve">: </w:t>
      </w:r>
      <w:r>
        <w:rPr>
          <w:lang w:eastAsia="pt-PT"/>
        </w:rPr>
        <w:br/>
      </w:r>
      <w:r w:rsidRPr="00671103">
        <w:rPr>
          <w:lang w:eastAsia="pt-PT"/>
        </w:rPr>
        <w:t>5 de junho de 2024 - 19 de junho de 2024</w:t>
      </w:r>
    </w:p>
    <w:p w14:paraId="14A8AC14" w14:textId="77777777" w:rsidR="00671103" w:rsidRPr="00671103" w:rsidRDefault="00671103" w:rsidP="006A4519">
      <w:pPr>
        <w:pStyle w:val="PargrafodaLista"/>
        <w:numPr>
          <w:ilvl w:val="0"/>
          <w:numId w:val="13"/>
        </w:numPr>
        <w:spacing w:line="360" w:lineRule="auto"/>
        <w:jc w:val="both"/>
        <w:rPr>
          <w:lang w:eastAsia="pt-PT"/>
        </w:rPr>
      </w:pPr>
      <w:r w:rsidRPr="00671103">
        <w:rPr>
          <w:lang w:eastAsia="pt-PT"/>
        </w:rPr>
        <w:t>Adição e modificação de formulários, incluindo funcionalidades bancárias.</w:t>
      </w:r>
    </w:p>
    <w:p w14:paraId="25DE3FAD" w14:textId="2ED3D14B" w:rsidR="00671103" w:rsidRPr="00671103" w:rsidRDefault="00671103" w:rsidP="006A4519">
      <w:pPr>
        <w:pStyle w:val="PargrafodaLista"/>
        <w:numPr>
          <w:ilvl w:val="0"/>
          <w:numId w:val="12"/>
        </w:numPr>
        <w:spacing w:line="360" w:lineRule="auto"/>
        <w:jc w:val="both"/>
        <w:rPr>
          <w:lang w:eastAsia="pt-PT"/>
        </w:rPr>
      </w:pPr>
      <w:r w:rsidRPr="00B933D9">
        <w:rPr>
          <w:b/>
          <w:bCs/>
          <w:lang w:eastAsia="pt-PT"/>
        </w:rPr>
        <w:t>Adição de Produtos Padrão</w:t>
      </w:r>
      <w:r w:rsidRPr="00671103">
        <w:rPr>
          <w:lang w:eastAsia="pt-PT"/>
        </w:rPr>
        <w:t>: 20 de junho de 2024</w:t>
      </w:r>
    </w:p>
    <w:p w14:paraId="5A3DA377" w14:textId="77777777" w:rsidR="00671103" w:rsidRPr="00671103" w:rsidRDefault="00671103" w:rsidP="006A4519">
      <w:pPr>
        <w:pStyle w:val="PargrafodaLista"/>
        <w:numPr>
          <w:ilvl w:val="0"/>
          <w:numId w:val="13"/>
        </w:numPr>
        <w:spacing w:line="360" w:lineRule="auto"/>
        <w:jc w:val="both"/>
        <w:rPr>
          <w:lang w:eastAsia="pt-PT"/>
        </w:rPr>
      </w:pPr>
      <w:r w:rsidRPr="00671103">
        <w:rPr>
          <w:lang w:eastAsia="pt-PT"/>
        </w:rPr>
        <w:t>Inclusão de produtos padrão no sistema.</w:t>
      </w:r>
    </w:p>
    <w:p w14:paraId="09B50159" w14:textId="1C6DAC00" w:rsidR="00671103" w:rsidRPr="00671103" w:rsidRDefault="00671103" w:rsidP="006A4519">
      <w:pPr>
        <w:pStyle w:val="PargrafodaLista"/>
        <w:numPr>
          <w:ilvl w:val="0"/>
          <w:numId w:val="12"/>
        </w:numPr>
        <w:spacing w:line="360" w:lineRule="auto"/>
        <w:jc w:val="both"/>
        <w:rPr>
          <w:lang w:eastAsia="pt-PT"/>
        </w:rPr>
      </w:pPr>
      <w:r w:rsidRPr="00B933D9">
        <w:rPr>
          <w:b/>
          <w:bCs/>
          <w:lang w:eastAsia="pt-PT"/>
        </w:rPr>
        <w:t>Organização e Limpeza do Repositório</w:t>
      </w:r>
      <w:r w:rsidRPr="00671103">
        <w:rPr>
          <w:lang w:eastAsia="pt-PT"/>
        </w:rPr>
        <w:t>: 27 de junho de 2024</w:t>
      </w:r>
    </w:p>
    <w:p w14:paraId="00016324" w14:textId="77777777" w:rsidR="00671103" w:rsidRPr="00671103" w:rsidRDefault="00671103" w:rsidP="006A4519">
      <w:pPr>
        <w:pStyle w:val="PargrafodaLista"/>
        <w:numPr>
          <w:ilvl w:val="0"/>
          <w:numId w:val="13"/>
        </w:numPr>
        <w:spacing w:line="360" w:lineRule="auto"/>
        <w:jc w:val="both"/>
        <w:rPr>
          <w:lang w:eastAsia="pt-PT"/>
        </w:rPr>
      </w:pPr>
      <w:r w:rsidRPr="00671103">
        <w:rPr>
          <w:lang w:eastAsia="pt-PT"/>
        </w:rPr>
        <w:t xml:space="preserve">Limpeza do repositório e criação </w:t>
      </w:r>
      <w:proofErr w:type="gramStart"/>
      <w:r w:rsidRPr="00671103">
        <w:rPr>
          <w:lang w:eastAsia="pt-PT"/>
        </w:rPr>
        <w:t>do .</w:t>
      </w:r>
      <w:proofErr w:type="spellStart"/>
      <w:r w:rsidRPr="00671103">
        <w:rPr>
          <w:lang w:eastAsia="pt-PT"/>
        </w:rPr>
        <w:t>gitignore</w:t>
      </w:r>
      <w:proofErr w:type="spellEnd"/>
      <w:proofErr w:type="gramEnd"/>
      <w:r w:rsidRPr="00671103">
        <w:rPr>
          <w:lang w:eastAsia="pt-PT"/>
        </w:rPr>
        <w:t>.</w:t>
      </w:r>
    </w:p>
    <w:p w14:paraId="50450B35" w14:textId="5F85B24A" w:rsidR="00671103" w:rsidRPr="00671103" w:rsidRDefault="00671103" w:rsidP="006A4519">
      <w:pPr>
        <w:pStyle w:val="PargrafodaLista"/>
        <w:numPr>
          <w:ilvl w:val="0"/>
          <w:numId w:val="12"/>
        </w:numPr>
        <w:spacing w:line="360" w:lineRule="auto"/>
        <w:jc w:val="both"/>
        <w:rPr>
          <w:lang w:eastAsia="pt-PT"/>
        </w:rPr>
      </w:pPr>
      <w:r w:rsidRPr="00B933D9">
        <w:rPr>
          <w:b/>
          <w:bCs/>
          <w:lang w:eastAsia="pt-PT"/>
        </w:rPr>
        <w:t>Conclusão do Código</w:t>
      </w:r>
      <w:r w:rsidRPr="00671103">
        <w:rPr>
          <w:lang w:eastAsia="pt-PT"/>
        </w:rPr>
        <w:t>: 27 de junho de 2024</w:t>
      </w:r>
    </w:p>
    <w:p w14:paraId="4ECA4095" w14:textId="2EFDA5BE" w:rsidR="00671103" w:rsidRDefault="00671103" w:rsidP="006A4519">
      <w:pPr>
        <w:pStyle w:val="PargrafodaLista"/>
        <w:numPr>
          <w:ilvl w:val="0"/>
          <w:numId w:val="13"/>
        </w:numPr>
        <w:spacing w:line="360" w:lineRule="auto"/>
        <w:jc w:val="both"/>
        <w:rPr>
          <w:lang w:eastAsia="pt-PT"/>
        </w:rPr>
      </w:pPr>
      <w:r w:rsidRPr="00671103">
        <w:rPr>
          <w:lang w:eastAsia="pt-PT"/>
        </w:rPr>
        <w:t>Finalização e revisão do código do projeto.</w:t>
      </w:r>
    </w:p>
    <w:p w14:paraId="0CE0DCD0" w14:textId="77777777" w:rsidR="00684163" w:rsidRPr="00671103" w:rsidRDefault="00684163" w:rsidP="000526A7">
      <w:pPr>
        <w:spacing w:line="360" w:lineRule="auto"/>
        <w:ind w:left="360"/>
        <w:jc w:val="both"/>
        <w:rPr>
          <w:lang w:eastAsia="pt-PT"/>
        </w:rPr>
      </w:pPr>
    </w:p>
    <w:p w14:paraId="3F9D7ED0" w14:textId="77777777" w:rsidR="000526A7" w:rsidRDefault="000526A7">
      <w:pPr>
        <w:rPr>
          <w:rFonts w:asciiTheme="majorHAnsi" w:eastAsiaTheme="majorEastAsia" w:hAnsiTheme="majorHAnsi" w:cstheme="majorBidi"/>
          <w:caps/>
          <w:color w:val="007789" w:themeColor="accent1" w:themeShade="BF"/>
          <w:sz w:val="24"/>
        </w:rPr>
      </w:pPr>
      <w:bookmarkStart w:id="10" w:name="_Toc170477096"/>
      <w:r>
        <w:br w:type="page"/>
      </w:r>
    </w:p>
    <w:p w14:paraId="0862C336" w14:textId="24B49AA5" w:rsidR="00700157" w:rsidRDefault="00700157" w:rsidP="000526A7">
      <w:pPr>
        <w:pStyle w:val="Ttulo2"/>
        <w:spacing w:line="360" w:lineRule="auto"/>
        <w:jc w:val="both"/>
      </w:pPr>
      <w:r>
        <w:lastRenderedPageBreak/>
        <w:t>Aspetos técnicos do desenvolvimento do projeto</w:t>
      </w:r>
      <w:bookmarkEnd w:id="10"/>
    </w:p>
    <w:p w14:paraId="49A08F45" w14:textId="4BB63F9A" w:rsidR="00180557" w:rsidRDefault="00867CBE" w:rsidP="000526A7">
      <w:pPr>
        <w:pStyle w:val="Ttulo3"/>
        <w:spacing w:line="360" w:lineRule="auto"/>
        <w:jc w:val="both"/>
      </w:pPr>
      <w:bookmarkStart w:id="11" w:name="_Toc170477097"/>
      <w:r>
        <w:t>Requisitos</w:t>
      </w:r>
      <w:r w:rsidR="00C402D5">
        <w:t xml:space="preserve"> e funcionalidades</w:t>
      </w:r>
      <w:r>
        <w:t xml:space="preserve"> do projeto</w:t>
      </w:r>
      <w:r w:rsidR="00180557">
        <w:t>:</w:t>
      </w:r>
      <w:bookmarkEnd w:id="11"/>
    </w:p>
    <w:p w14:paraId="2FA538F6" w14:textId="19955777" w:rsidR="00180557" w:rsidRDefault="00180557" w:rsidP="000526A7">
      <w:pPr>
        <w:spacing w:line="360" w:lineRule="auto"/>
        <w:jc w:val="both"/>
        <w:rPr>
          <w:color w:val="00B050"/>
        </w:rPr>
      </w:pPr>
      <w:r>
        <w:t xml:space="preserve">REQ0001 – Permitir a criação de uma conta bancária </w:t>
      </w:r>
      <w:r w:rsidR="0075257A">
        <w:t>–</w:t>
      </w:r>
      <w:r>
        <w:t xml:space="preserve"> </w:t>
      </w:r>
      <w:r w:rsidRPr="000B27F5">
        <w:rPr>
          <w:color w:val="00B050"/>
        </w:rPr>
        <w:t>Concluído</w:t>
      </w:r>
    </w:p>
    <w:p w14:paraId="5BE8513D" w14:textId="77777777" w:rsidR="00421994" w:rsidRDefault="0075257A" w:rsidP="000526A7">
      <w:pPr>
        <w:keepNext/>
        <w:spacing w:line="360" w:lineRule="auto"/>
        <w:jc w:val="both"/>
      </w:pPr>
      <w:r w:rsidRPr="0075257A">
        <w:rPr>
          <w:noProof/>
        </w:rPr>
        <w:drawing>
          <wp:inline distT="0" distB="0" distL="0" distR="0" wp14:anchorId="4803CF48" wp14:editId="6C6083E7">
            <wp:extent cx="2404161" cy="2272684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46677" cy="23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11F32" w14:textId="7347424B" w:rsidR="00A63A90" w:rsidRDefault="00421994" w:rsidP="000526A7">
      <w:pPr>
        <w:pStyle w:val="Legenda"/>
        <w:spacing w:line="360" w:lineRule="auto"/>
        <w:jc w:val="both"/>
      </w:pPr>
      <w:r>
        <w:t xml:space="preserve">Figura </w:t>
      </w:r>
      <w:fldSimple w:instr=" SEQ Figura \* ARABIC ">
        <w:r w:rsidR="00835862">
          <w:rPr>
            <w:noProof/>
          </w:rPr>
          <w:t>2</w:t>
        </w:r>
      </w:fldSimple>
      <w:r>
        <w:t xml:space="preserve"> - Criação de Conta Bancária</w:t>
      </w:r>
    </w:p>
    <w:p w14:paraId="39BF1179" w14:textId="301CB038" w:rsidR="00A63A90" w:rsidRDefault="00180557" w:rsidP="000526A7">
      <w:pPr>
        <w:spacing w:line="360" w:lineRule="auto"/>
        <w:jc w:val="both"/>
        <w:rPr>
          <w:color w:val="00B050"/>
        </w:rPr>
      </w:pPr>
      <w:r>
        <w:t xml:space="preserve">REQ0002 – Permitir o depósito de fundos na conta bancária </w:t>
      </w:r>
      <w:r w:rsidR="00A63A90">
        <w:t>–</w:t>
      </w:r>
      <w:r>
        <w:t xml:space="preserve"> </w:t>
      </w:r>
      <w:r w:rsidRPr="000B27F5">
        <w:rPr>
          <w:color w:val="00B050"/>
        </w:rPr>
        <w:t>Concluído</w:t>
      </w:r>
    </w:p>
    <w:p w14:paraId="3AF0E4C0" w14:textId="77777777" w:rsidR="00A63A90" w:rsidRDefault="00C81463" w:rsidP="000526A7">
      <w:pPr>
        <w:keepNext/>
        <w:spacing w:line="360" w:lineRule="auto"/>
        <w:jc w:val="both"/>
      </w:pPr>
      <w:r w:rsidRPr="00C81463">
        <w:rPr>
          <w:noProof/>
          <w:color w:val="00B050"/>
        </w:rPr>
        <w:drawing>
          <wp:inline distT="0" distB="0" distL="0" distR="0" wp14:anchorId="4FB08164" wp14:editId="077910A5">
            <wp:extent cx="3151573" cy="1855852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61000" cy="1861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7089C" w14:textId="088FC693" w:rsidR="00180557" w:rsidRPr="00637A04" w:rsidRDefault="00A63A90" w:rsidP="000526A7">
      <w:pPr>
        <w:pStyle w:val="Legenda"/>
        <w:spacing w:line="360" w:lineRule="auto"/>
        <w:jc w:val="both"/>
      </w:pPr>
      <w:r>
        <w:t xml:space="preserve">Figura </w:t>
      </w:r>
      <w:fldSimple w:instr=" SEQ Figura \* ARABIC ">
        <w:r w:rsidR="00835862">
          <w:rPr>
            <w:noProof/>
          </w:rPr>
          <w:t>3</w:t>
        </w:r>
      </w:fldSimple>
      <w:r>
        <w:t xml:space="preserve"> - Depósito de Fundos na Conta Bancária</w:t>
      </w:r>
    </w:p>
    <w:p w14:paraId="6E20E80C" w14:textId="77777777" w:rsidR="00A609E4" w:rsidRDefault="00A609E4">
      <w:r>
        <w:br w:type="page"/>
      </w:r>
    </w:p>
    <w:p w14:paraId="0762414F" w14:textId="46881881" w:rsidR="00180557" w:rsidRDefault="00180557" w:rsidP="000526A7">
      <w:pPr>
        <w:spacing w:line="360" w:lineRule="auto"/>
        <w:jc w:val="both"/>
        <w:rPr>
          <w:color w:val="00B050"/>
        </w:rPr>
      </w:pPr>
      <w:r>
        <w:lastRenderedPageBreak/>
        <w:t xml:space="preserve">REQ0003 – Permitir o levantamento de fundos da conta bancária </w:t>
      </w:r>
      <w:r w:rsidR="009321B1">
        <w:t>–</w:t>
      </w:r>
      <w:r>
        <w:t xml:space="preserve"> </w:t>
      </w:r>
      <w:r w:rsidRPr="000B27F5">
        <w:rPr>
          <w:color w:val="00B050"/>
        </w:rPr>
        <w:t>Concluído</w:t>
      </w:r>
    </w:p>
    <w:p w14:paraId="6F572C73" w14:textId="77777777" w:rsidR="005800B0" w:rsidRDefault="009321B1" w:rsidP="000526A7">
      <w:pPr>
        <w:keepNext/>
        <w:spacing w:line="360" w:lineRule="auto"/>
        <w:jc w:val="both"/>
      </w:pPr>
      <w:r w:rsidRPr="009321B1">
        <w:rPr>
          <w:noProof/>
        </w:rPr>
        <w:drawing>
          <wp:inline distT="0" distB="0" distL="0" distR="0" wp14:anchorId="2096DD08" wp14:editId="38EBE262">
            <wp:extent cx="3062797" cy="1797016"/>
            <wp:effectExtent l="0" t="0" r="444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75821" cy="180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E77BA" w14:textId="274C6F9C" w:rsidR="009321B1" w:rsidRPr="00637A04" w:rsidRDefault="005800B0" w:rsidP="000526A7">
      <w:pPr>
        <w:pStyle w:val="Legenda"/>
        <w:spacing w:line="360" w:lineRule="auto"/>
        <w:jc w:val="both"/>
      </w:pPr>
      <w:r>
        <w:t xml:space="preserve">Figura </w:t>
      </w:r>
      <w:fldSimple w:instr=" SEQ Figura \* ARABIC ">
        <w:r w:rsidR="00835862">
          <w:rPr>
            <w:noProof/>
          </w:rPr>
          <w:t>4</w:t>
        </w:r>
      </w:fldSimple>
      <w:r>
        <w:t xml:space="preserve"> - Levantamento de Fundos na Conta Bancária</w:t>
      </w:r>
    </w:p>
    <w:p w14:paraId="5F703842" w14:textId="297E802E" w:rsidR="00180557" w:rsidRDefault="00180557" w:rsidP="000526A7">
      <w:pPr>
        <w:spacing w:line="360" w:lineRule="auto"/>
        <w:jc w:val="both"/>
        <w:rPr>
          <w:color w:val="00B050"/>
        </w:rPr>
      </w:pPr>
      <w:r>
        <w:t xml:space="preserve">REQ0004 – Permitir a consulta das transações da conta bancária </w:t>
      </w:r>
      <w:r w:rsidR="00F06FA2">
        <w:t>–</w:t>
      </w:r>
      <w:r>
        <w:t xml:space="preserve"> </w:t>
      </w:r>
      <w:r w:rsidRPr="000B27F5">
        <w:rPr>
          <w:color w:val="00B050"/>
        </w:rPr>
        <w:t>Concluído</w:t>
      </w:r>
    </w:p>
    <w:p w14:paraId="47D2267A" w14:textId="77777777" w:rsidR="005A03B4" w:rsidRDefault="005A03B4" w:rsidP="000526A7">
      <w:pPr>
        <w:keepNext/>
        <w:spacing w:line="360" w:lineRule="auto"/>
        <w:jc w:val="both"/>
      </w:pPr>
      <w:r w:rsidRPr="005A03B4">
        <w:rPr>
          <w:noProof/>
        </w:rPr>
        <w:drawing>
          <wp:inline distT="0" distB="0" distL="0" distR="0" wp14:anchorId="515BD60B" wp14:editId="7430C740">
            <wp:extent cx="4953740" cy="2604501"/>
            <wp:effectExtent l="0" t="0" r="0" b="571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66361" cy="261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D3DAF" w14:textId="6373CA38" w:rsidR="00F06FA2" w:rsidRDefault="005A03B4" w:rsidP="000526A7">
      <w:pPr>
        <w:pStyle w:val="Legenda"/>
        <w:spacing w:line="360" w:lineRule="auto"/>
        <w:jc w:val="both"/>
      </w:pPr>
      <w:r>
        <w:t xml:space="preserve">Figura </w:t>
      </w:r>
      <w:fldSimple w:instr=" SEQ Figura \* ARABIC ">
        <w:r w:rsidR="00835862">
          <w:rPr>
            <w:noProof/>
          </w:rPr>
          <w:t>5</w:t>
        </w:r>
      </w:fldSimple>
      <w:r>
        <w:t xml:space="preserve"> - Consulta de transações da conta bancária</w:t>
      </w:r>
    </w:p>
    <w:p w14:paraId="1DE60AE9" w14:textId="77777777" w:rsidR="000526A7" w:rsidRDefault="000526A7">
      <w:r>
        <w:br w:type="page"/>
      </w:r>
    </w:p>
    <w:p w14:paraId="6F2B1D88" w14:textId="4DB117AC" w:rsidR="00180557" w:rsidRDefault="00180557" w:rsidP="000526A7">
      <w:pPr>
        <w:spacing w:line="360" w:lineRule="auto"/>
        <w:jc w:val="both"/>
        <w:rPr>
          <w:color w:val="00B050"/>
        </w:rPr>
      </w:pPr>
      <w:r>
        <w:lastRenderedPageBreak/>
        <w:t xml:space="preserve">REQ0005 – Permitir a transferência de fundos entre contas bancárias </w:t>
      </w:r>
      <w:r w:rsidR="00307F62">
        <w:t>–</w:t>
      </w:r>
      <w:r>
        <w:t xml:space="preserve"> </w:t>
      </w:r>
      <w:r w:rsidRPr="000B27F5">
        <w:rPr>
          <w:color w:val="00B050"/>
        </w:rPr>
        <w:t>Concluído</w:t>
      </w:r>
    </w:p>
    <w:p w14:paraId="103F0FF5" w14:textId="77777777" w:rsidR="00307F62" w:rsidRDefault="00307F62" w:rsidP="000526A7">
      <w:pPr>
        <w:keepNext/>
        <w:spacing w:line="360" w:lineRule="auto"/>
        <w:jc w:val="both"/>
      </w:pPr>
      <w:r w:rsidRPr="00307F62">
        <w:rPr>
          <w:noProof/>
        </w:rPr>
        <w:drawing>
          <wp:inline distT="0" distB="0" distL="0" distR="0" wp14:anchorId="36FBD4E4" wp14:editId="5C3077B8">
            <wp:extent cx="4625266" cy="3270429"/>
            <wp:effectExtent l="0" t="0" r="4445" b="635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30002" cy="327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5A1C9" w14:textId="3C8C2889" w:rsidR="00307F62" w:rsidRDefault="00307F62" w:rsidP="000526A7">
      <w:pPr>
        <w:pStyle w:val="Legenda"/>
        <w:spacing w:line="360" w:lineRule="auto"/>
        <w:jc w:val="both"/>
      </w:pPr>
      <w:r>
        <w:t xml:space="preserve">Figura </w:t>
      </w:r>
      <w:fldSimple w:instr=" SEQ Figura \* ARABIC ">
        <w:r w:rsidR="00835862">
          <w:rPr>
            <w:noProof/>
          </w:rPr>
          <w:t>6</w:t>
        </w:r>
      </w:fldSimple>
      <w:r>
        <w:t xml:space="preserve"> - Transferência de Fundos entre contas bancárias</w:t>
      </w:r>
    </w:p>
    <w:p w14:paraId="6418D746" w14:textId="2627753F" w:rsidR="00180557" w:rsidRPr="00C402D5" w:rsidRDefault="00180557" w:rsidP="000526A7">
      <w:pPr>
        <w:spacing w:line="360" w:lineRule="auto"/>
        <w:jc w:val="both"/>
      </w:pPr>
      <w:r>
        <w:t xml:space="preserve">REQ0006 – Permitir a compra de produtos na loja </w:t>
      </w:r>
      <w:r w:rsidR="0041520B">
        <w:t>–</w:t>
      </w:r>
      <w:r>
        <w:t xml:space="preserve"> </w:t>
      </w:r>
      <w:r w:rsidRPr="000B27F5">
        <w:rPr>
          <w:color w:val="00B050"/>
        </w:rPr>
        <w:t>Concluído</w:t>
      </w:r>
    </w:p>
    <w:p w14:paraId="56CD8E0C" w14:textId="77777777" w:rsidR="0041520B" w:rsidRDefault="0041520B" w:rsidP="000526A7">
      <w:pPr>
        <w:keepNext/>
        <w:spacing w:line="360" w:lineRule="auto"/>
        <w:jc w:val="both"/>
      </w:pPr>
      <w:r w:rsidRPr="0041520B">
        <w:rPr>
          <w:noProof/>
        </w:rPr>
        <w:drawing>
          <wp:inline distT="0" distB="0" distL="0" distR="0" wp14:anchorId="362663C7" wp14:editId="4CAF916F">
            <wp:extent cx="4145872" cy="3213475"/>
            <wp:effectExtent l="0" t="0" r="7620" b="635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54705" cy="322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5217F" w14:textId="1A8CE463" w:rsidR="0041520B" w:rsidRDefault="0041520B" w:rsidP="000526A7">
      <w:pPr>
        <w:pStyle w:val="Legenda"/>
        <w:spacing w:line="360" w:lineRule="auto"/>
        <w:jc w:val="both"/>
      </w:pPr>
      <w:r>
        <w:t xml:space="preserve">Figura </w:t>
      </w:r>
      <w:fldSimple w:instr=" SEQ Figura \* ARABIC ">
        <w:r w:rsidR="00835862">
          <w:rPr>
            <w:noProof/>
          </w:rPr>
          <w:t>7</w:t>
        </w:r>
      </w:fldSimple>
      <w:r>
        <w:t xml:space="preserve"> - Compra de Produtos na Loja</w:t>
      </w:r>
    </w:p>
    <w:p w14:paraId="2029AC4F" w14:textId="77777777" w:rsidR="00C402D5" w:rsidRDefault="00C402D5" w:rsidP="000526A7">
      <w:pPr>
        <w:spacing w:line="360" w:lineRule="auto"/>
        <w:jc w:val="both"/>
      </w:pPr>
      <w:r>
        <w:br w:type="page"/>
      </w:r>
    </w:p>
    <w:p w14:paraId="76D90FC2" w14:textId="52C9BB77" w:rsidR="00867CBE" w:rsidRDefault="00180557" w:rsidP="000526A7">
      <w:pPr>
        <w:spacing w:line="360" w:lineRule="auto"/>
        <w:jc w:val="both"/>
        <w:rPr>
          <w:color w:val="00B050"/>
        </w:rPr>
      </w:pPr>
      <w:r>
        <w:lastRenderedPageBreak/>
        <w:t xml:space="preserve">REQ0007 – Permitir o pagamento das compras através da conta bancária </w:t>
      </w:r>
      <w:r w:rsidR="006D4153">
        <w:t>–</w:t>
      </w:r>
      <w:r>
        <w:t xml:space="preserve"> </w:t>
      </w:r>
      <w:r w:rsidRPr="000B27F5">
        <w:rPr>
          <w:color w:val="00B050"/>
        </w:rPr>
        <w:t>Concluído</w:t>
      </w:r>
    </w:p>
    <w:p w14:paraId="148C0728" w14:textId="77777777" w:rsidR="006D4153" w:rsidRDefault="006D4153" w:rsidP="000526A7">
      <w:pPr>
        <w:keepNext/>
        <w:spacing w:line="360" w:lineRule="auto"/>
        <w:jc w:val="both"/>
      </w:pPr>
      <w:r w:rsidRPr="006D4153">
        <w:rPr>
          <w:noProof/>
        </w:rPr>
        <w:drawing>
          <wp:inline distT="0" distB="0" distL="0" distR="0" wp14:anchorId="656CD643" wp14:editId="6F567177">
            <wp:extent cx="3249228" cy="1913357"/>
            <wp:effectExtent l="0" t="0" r="889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56755" cy="191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98F20" w14:textId="2E29E3D3" w:rsidR="006D4153" w:rsidRPr="006D4153" w:rsidRDefault="006D4153" w:rsidP="000526A7">
      <w:pPr>
        <w:pStyle w:val="Legenda"/>
        <w:spacing w:line="360" w:lineRule="auto"/>
        <w:jc w:val="both"/>
      </w:pPr>
      <w:r>
        <w:t xml:space="preserve">Figura </w:t>
      </w:r>
      <w:fldSimple w:instr=" SEQ Figura \* ARABIC ">
        <w:r w:rsidR="00835862">
          <w:rPr>
            <w:noProof/>
          </w:rPr>
          <w:t>8</w:t>
        </w:r>
      </w:fldSimple>
      <w:r>
        <w:t xml:space="preserve"> - Pagamento de compras com conta bancária</w:t>
      </w:r>
    </w:p>
    <w:p w14:paraId="78E81D7D" w14:textId="6F0EC24D" w:rsidR="00D96DDD" w:rsidRPr="00D96DDD" w:rsidRDefault="0071158A" w:rsidP="000526A7">
      <w:pPr>
        <w:spacing w:line="360" w:lineRule="auto"/>
        <w:jc w:val="both"/>
        <w:rPr>
          <w:rFonts w:asciiTheme="majorHAnsi" w:eastAsiaTheme="majorEastAsia" w:hAnsiTheme="majorHAnsi" w:cstheme="majorBidi"/>
          <w:color w:val="004F5B" w:themeColor="accent1" w:themeShade="7F"/>
          <w:sz w:val="24"/>
          <w:szCs w:val="24"/>
        </w:rPr>
      </w:pPr>
      <w:bookmarkStart w:id="12" w:name="_Toc170477098"/>
      <w:r>
        <w:rPr>
          <w:rStyle w:val="Ttulo3Carter"/>
        </w:rPr>
        <w:t>R</w:t>
      </w:r>
      <w:r w:rsidR="00867CBE" w:rsidRPr="0071158A">
        <w:rPr>
          <w:rStyle w:val="Ttulo3Carter"/>
        </w:rPr>
        <w:t xml:space="preserve">equisitos técnicos </w:t>
      </w:r>
      <w:r>
        <w:rPr>
          <w:rStyle w:val="Ttulo3Carter"/>
        </w:rPr>
        <w:t>e/</w:t>
      </w:r>
      <w:r w:rsidR="00867CBE" w:rsidRPr="0071158A">
        <w:rPr>
          <w:rStyle w:val="Ttulo3Carter"/>
        </w:rPr>
        <w:t>ou de performance</w:t>
      </w:r>
      <w:bookmarkEnd w:id="12"/>
    </w:p>
    <w:p w14:paraId="6BB1D675" w14:textId="1346D51A" w:rsidR="00D96DDD" w:rsidRDefault="00D96DDD" w:rsidP="000526A7">
      <w:pPr>
        <w:spacing w:line="360" w:lineRule="auto"/>
        <w:jc w:val="both"/>
      </w:pPr>
      <w:r>
        <w:t xml:space="preserve">- Utilização de criptografia para armazenamento de </w:t>
      </w:r>
      <w:r w:rsidR="0087159B">
        <w:t xml:space="preserve">Palavras-passe e </w:t>
      </w:r>
      <w:proofErr w:type="spellStart"/>
      <w:r w:rsidR="0087159B">
        <w:t>PINs</w:t>
      </w:r>
      <w:proofErr w:type="spellEnd"/>
    </w:p>
    <w:p w14:paraId="41E1AAAC" w14:textId="7AD12EF4" w:rsidR="0087159B" w:rsidRDefault="0087159B" w:rsidP="000526A7">
      <w:pPr>
        <w:spacing w:line="360" w:lineRule="auto"/>
        <w:jc w:val="both"/>
      </w:pPr>
      <w:r>
        <w:t xml:space="preserve">- Base de dados </w:t>
      </w:r>
      <w:r w:rsidR="00017240">
        <w:t>eficiente e bem organizada</w:t>
      </w:r>
    </w:p>
    <w:p w14:paraId="06826111" w14:textId="571DD0B1" w:rsidR="00017240" w:rsidRDefault="00017240" w:rsidP="000526A7">
      <w:pPr>
        <w:spacing w:line="360" w:lineRule="auto"/>
        <w:jc w:val="both"/>
      </w:pPr>
      <w:r>
        <w:t xml:space="preserve">- </w:t>
      </w:r>
      <w:r w:rsidR="00F95182">
        <w:t>R</w:t>
      </w:r>
      <w:r w:rsidR="00595BDB">
        <w:t>a</w:t>
      </w:r>
      <w:r w:rsidR="00F95182">
        <w:t>pidez e</w:t>
      </w:r>
      <w:r w:rsidR="00595BDB">
        <w:t xml:space="preserve"> responsividade na execução do programa</w:t>
      </w:r>
    </w:p>
    <w:p w14:paraId="32BF6ECB" w14:textId="0F49C420" w:rsidR="009042C3" w:rsidRDefault="009042C3" w:rsidP="000526A7">
      <w:pPr>
        <w:spacing w:line="360" w:lineRule="auto"/>
        <w:jc w:val="both"/>
      </w:pPr>
      <w:r>
        <w:t xml:space="preserve">- Modo de Administrador </w:t>
      </w:r>
      <w:r w:rsidR="005235E1">
        <w:t>do programa</w:t>
      </w:r>
    </w:p>
    <w:p w14:paraId="237FA9DF" w14:textId="4978DE9C" w:rsidR="00867CBE" w:rsidRDefault="005235E1" w:rsidP="000526A7">
      <w:pPr>
        <w:pStyle w:val="Ttulo3"/>
        <w:spacing w:line="360" w:lineRule="auto"/>
        <w:jc w:val="both"/>
      </w:pPr>
      <w:bookmarkStart w:id="13" w:name="_Toc170477099"/>
      <w:r>
        <w:t>I</w:t>
      </w:r>
      <w:r w:rsidR="00867CBE">
        <w:t>nterfaces</w:t>
      </w:r>
      <w:bookmarkEnd w:id="13"/>
    </w:p>
    <w:p w14:paraId="28B05324" w14:textId="5596F12E" w:rsidR="00707821" w:rsidRDefault="00707821" w:rsidP="000526A7">
      <w:pPr>
        <w:pStyle w:val="Ttulo4"/>
        <w:spacing w:line="360" w:lineRule="auto"/>
        <w:jc w:val="both"/>
      </w:pPr>
      <w:r>
        <w:t>Menu Inicial</w:t>
      </w:r>
    </w:p>
    <w:p w14:paraId="4440CC16" w14:textId="64E15257" w:rsidR="00D81E46" w:rsidRPr="00D81E46" w:rsidRDefault="00355EBE" w:rsidP="000526A7">
      <w:pPr>
        <w:spacing w:line="360" w:lineRule="auto"/>
        <w:jc w:val="both"/>
      </w:pPr>
      <w:r w:rsidRPr="00355EBE">
        <w:rPr>
          <w:noProof/>
        </w:rPr>
        <w:drawing>
          <wp:inline distT="0" distB="0" distL="0" distR="0" wp14:anchorId="3320AD5F" wp14:editId="7293AA90">
            <wp:extent cx="2112886" cy="2335296"/>
            <wp:effectExtent l="0" t="0" r="1905" b="825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24434" cy="234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C9C13" w14:textId="312EBB4D" w:rsidR="00D81E46" w:rsidRDefault="00D81E46" w:rsidP="000526A7">
      <w:pPr>
        <w:pStyle w:val="Ttulo4"/>
        <w:spacing w:line="360" w:lineRule="auto"/>
        <w:jc w:val="both"/>
      </w:pPr>
      <w:r>
        <w:lastRenderedPageBreak/>
        <w:t>Definições do Programa</w:t>
      </w:r>
    </w:p>
    <w:p w14:paraId="122ACB95" w14:textId="070C8B4A" w:rsidR="00355EBE" w:rsidRPr="00355EBE" w:rsidRDefault="006F0E1C" w:rsidP="000526A7">
      <w:pPr>
        <w:spacing w:line="360" w:lineRule="auto"/>
        <w:jc w:val="both"/>
      </w:pPr>
      <w:r w:rsidRPr="006F0E1C">
        <w:rPr>
          <w:noProof/>
        </w:rPr>
        <w:drawing>
          <wp:inline distT="0" distB="0" distL="0" distR="0" wp14:anchorId="07485221" wp14:editId="7D9BFD98">
            <wp:extent cx="2210540" cy="1755034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14545" cy="175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31A19" w14:textId="7B8E0283" w:rsidR="00707821" w:rsidRDefault="00FB1752" w:rsidP="000526A7">
      <w:pPr>
        <w:pStyle w:val="Ttulo4"/>
        <w:spacing w:line="360" w:lineRule="auto"/>
        <w:jc w:val="both"/>
      </w:pPr>
      <w:r>
        <w:t>Criação de Conta</w:t>
      </w:r>
    </w:p>
    <w:p w14:paraId="528175A3" w14:textId="08BC34A0" w:rsidR="006F0E1C" w:rsidRPr="006F0E1C" w:rsidRDefault="006F0E1C" w:rsidP="000526A7">
      <w:pPr>
        <w:spacing w:line="360" w:lineRule="auto"/>
        <w:jc w:val="both"/>
      </w:pPr>
      <w:r w:rsidRPr="006F0E1C">
        <w:rPr>
          <w:noProof/>
        </w:rPr>
        <w:drawing>
          <wp:inline distT="0" distB="0" distL="0" distR="0" wp14:anchorId="373B9DF7" wp14:editId="4A85C109">
            <wp:extent cx="2707690" cy="2750669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16034" cy="275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50607" w14:textId="32CF444F" w:rsidR="00FB1752" w:rsidRDefault="00FB1752" w:rsidP="000526A7">
      <w:pPr>
        <w:pStyle w:val="Ttulo4"/>
        <w:spacing w:line="360" w:lineRule="auto"/>
        <w:jc w:val="both"/>
      </w:pPr>
      <w:r>
        <w:t>Entrar na Conta</w:t>
      </w:r>
    </w:p>
    <w:p w14:paraId="4DD40241" w14:textId="0C264C05" w:rsidR="006F0E1C" w:rsidRPr="006F0E1C" w:rsidRDefault="00C549B6" w:rsidP="000526A7">
      <w:pPr>
        <w:spacing w:line="360" w:lineRule="auto"/>
        <w:jc w:val="both"/>
      </w:pPr>
      <w:r w:rsidRPr="00C549B6">
        <w:rPr>
          <w:noProof/>
        </w:rPr>
        <w:drawing>
          <wp:inline distT="0" distB="0" distL="0" distR="0" wp14:anchorId="343F1F7A" wp14:editId="17F83C77">
            <wp:extent cx="2707640" cy="1973121"/>
            <wp:effectExtent l="0" t="0" r="0" b="825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12694" cy="197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29EED" w14:textId="39BE4776" w:rsidR="00FB1752" w:rsidRDefault="00FB1752" w:rsidP="000526A7">
      <w:pPr>
        <w:pStyle w:val="Ttulo4"/>
        <w:spacing w:line="360" w:lineRule="auto"/>
        <w:jc w:val="both"/>
      </w:pPr>
      <w:r>
        <w:lastRenderedPageBreak/>
        <w:t>Menu Principal</w:t>
      </w:r>
    </w:p>
    <w:p w14:paraId="5A293853" w14:textId="0D2FD29D" w:rsidR="00C549B6" w:rsidRPr="00C549B6" w:rsidRDefault="00C549B6" w:rsidP="000526A7">
      <w:pPr>
        <w:spacing w:line="360" w:lineRule="auto"/>
        <w:jc w:val="both"/>
      </w:pPr>
      <w:r w:rsidRPr="00C549B6">
        <w:rPr>
          <w:noProof/>
        </w:rPr>
        <w:drawing>
          <wp:inline distT="0" distB="0" distL="0" distR="0" wp14:anchorId="7EAF95D1" wp14:editId="2F38F2C7">
            <wp:extent cx="5274310" cy="2473325"/>
            <wp:effectExtent l="0" t="0" r="2540" b="317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6D615" w14:textId="2A98E48D" w:rsidR="009C2FDC" w:rsidRDefault="009C2FDC" w:rsidP="000526A7">
      <w:pPr>
        <w:pStyle w:val="Ttulo4"/>
        <w:spacing w:line="360" w:lineRule="auto"/>
        <w:jc w:val="both"/>
      </w:pPr>
      <w:r>
        <w:t>Definições de Conta</w:t>
      </w:r>
    </w:p>
    <w:p w14:paraId="790AA415" w14:textId="658E9B63" w:rsidR="00C549B6" w:rsidRPr="00C549B6" w:rsidRDefault="001D62AA" w:rsidP="000526A7">
      <w:pPr>
        <w:spacing w:line="360" w:lineRule="auto"/>
        <w:jc w:val="both"/>
      </w:pPr>
      <w:r w:rsidRPr="001D62AA">
        <w:rPr>
          <w:noProof/>
        </w:rPr>
        <w:drawing>
          <wp:inline distT="0" distB="0" distL="0" distR="0" wp14:anchorId="2AEC1DAD" wp14:editId="7BBAC5A8">
            <wp:extent cx="2565647" cy="2438700"/>
            <wp:effectExtent l="0" t="0" r="635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69592" cy="2442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50ED4" w14:textId="5F215F58" w:rsidR="00974A44" w:rsidRDefault="00974A44" w:rsidP="000526A7">
      <w:pPr>
        <w:pStyle w:val="Ttulo4"/>
        <w:spacing w:line="360" w:lineRule="auto"/>
        <w:jc w:val="both"/>
      </w:pPr>
      <w:r>
        <w:lastRenderedPageBreak/>
        <w:t>Banco – Menu Inicial</w:t>
      </w:r>
    </w:p>
    <w:p w14:paraId="239E793D" w14:textId="0E2E5DAD" w:rsidR="001D62AA" w:rsidRPr="001D62AA" w:rsidRDefault="001D62AA" w:rsidP="000526A7">
      <w:pPr>
        <w:spacing w:line="360" w:lineRule="auto"/>
        <w:jc w:val="both"/>
      </w:pPr>
      <w:r w:rsidRPr="001D62AA">
        <w:rPr>
          <w:noProof/>
        </w:rPr>
        <w:drawing>
          <wp:inline distT="0" distB="0" distL="0" distR="0" wp14:anchorId="68A91C39" wp14:editId="1FEA5486">
            <wp:extent cx="1982907" cy="247687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87247" cy="2482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082B" w:rsidRPr="0021082B">
        <w:rPr>
          <w:noProof/>
        </w:rPr>
        <w:t xml:space="preserve"> </w:t>
      </w:r>
      <w:r w:rsidR="0021082B" w:rsidRPr="0021082B">
        <w:rPr>
          <w:noProof/>
        </w:rPr>
        <w:drawing>
          <wp:inline distT="0" distB="0" distL="0" distR="0" wp14:anchorId="0CEEE231" wp14:editId="7A1FBC4C">
            <wp:extent cx="1935333" cy="2477227"/>
            <wp:effectExtent l="0" t="0" r="825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53145" cy="250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C6D80" w14:textId="66811289" w:rsidR="00974A44" w:rsidRDefault="00974A44" w:rsidP="000526A7">
      <w:pPr>
        <w:pStyle w:val="Ttulo4"/>
        <w:spacing w:line="360" w:lineRule="auto"/>
        <w:jc w:val="both"/>
      </w:pPr>
      <w:r>
        <w:t>Banco – Criação de conta</w:t>
      </w:r>
    </w:p>
    <w:p w14:paraId="241D8B02" w14:textId="1AF4E884" w:rsidR="0021082B" w:rsidRPr="0021082B" w:rsidRDefault="002725EC" w:rsidP="000526A7">
      <w:pPr>
        <w:spacing w:line="360" w:lineRule="auto"/>
        <w:jc w:val="both"/>
      </w:pPr>
      <w:r w:rsidRPr="002725EC">
        <w:rPr>
          <w:noProof/>
        </w:rPr>
        <w:drawing>
          <wp:inline distT="0" distB="0" distL="0" distR="0" wp14:anchorId="4088D137" wp14:editId="2BDD69AA">
            <wp:extent cx="1908298" cy="2006354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14644" cy="2013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C027C" w14:textId="610AE109" w:rsidR="00974A44" w:rsidRDefault="00974A44" w:rsidP="000526A7">
      <w:pPr>
        <w:pStyle w:val="Ttulo4"/>
        <w:spacing w:line="360" w:lineRule="auto"/>
        <w:jc w:val="both"/>
      </w:pPr>
      <w:r>
        <w:t xml:space="preserve">Banco </w:t>
      </w:r>
      <w:r w:rsidR="009C2FDC">
        <w:t>–</w:t>
      </w:r>
      <w:r>
        <w:t xml:space="preserve"> </w:t>
      </w:r>
      <w:r w:rsidR="009C2FDC">
        <w:t>Entrar na conta</w:t>
      </w:r>
    </w:p>
    <w:p w14:paraId="62F2CE77" w14:textId="6B3E0A32" w:rsidR="002725EC" w:rsidRPr="002725EC" w:rsidRDefault="002725EC" w:rsidP="000526A7">
      <w:pPr>
        <w:spacing w:line="360" w:lineRule="auto"/>
        <w:jc w:val="both"/>
      </w:pPr>
      <w:r w:rsidRPr="002725EC">
        <w:rPr>
          <w:noProof/>
        </w:rPr>
        <w:drawing>
          <wp:inline distT="0" distB="0" distL="0" distR="0" wp14:anchorId="461A20AB" wp14:editId="2841636D">
            <wp:extent cx="1713391" cy="1529813"/>
            <wp:effectExtent l="0" t="0" r="127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18427" cy="15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5F29C" w14:textId="5DE5B9D6" w:rsidR="009C2FDC" w:rsidRDefault="009C2FDC" w:rsidP="000526A7">
      <w:pPr>
        <w:pStyle w:val="Ttulo4"/>
        <w:spacing w:line="360" w:lineRule="auto"/>
        <w:jc w:val="both"/>
      </w:pPr>
      <w:r>
        <w:lastRenderedPageBreak/>
        <w:t>Banco - Menu Principal</w:t>
      </w:r>
    </w:p>
    <w:p w14:paraId="073692D7" w14:textId="25BC7742" w:rsidR="002725EC" w:rsidRPr="002725EC" w:rsidRDefault="00EB3586" w:rsidP="000526A7">
      <w:pPr>
        <w:spacing w:line="360" w:lineRule="auto"/>
        <w:jc w:val="both"/>
      </w:pPr>
      <w:r w:rsidRPr="00EB3586">
        <w:rPr>
          <w:noProof/>
        </w:rPr>
        <w:drawing>
          <wp:inline distT="0" distB="0" distL="0" distR="0" wp14:anchorId="4A37E748" wp14:editId="4E4D555F">
            <wp:extent cx="3719744" cy="2852729"/>
            <wp:effectExtent l="0" t="0" r="0" b="508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28583" cy="2859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B6672" w14:textId="3C59EBE2" w:rsidR="009C2FDC" w:rsidRDefault="009C2FDC" w:rsidP="000526A7">
      <w:pPr>
        <w:pStyle w:val="Ttulo4"/>
        <w:spacing w:line="360" w:lineRule="auto"/>
        <w:jc w:val="both"/>
      </w:pPr>
      <w:r>
        <w:t>Banco – Depósitos/Levantamentos</w:t>
      </w:r>
    </w:p>
    <w:p w14:paraId="795D0A75" w14:textId="508D3304" w:rsidR="00EB3586" w:rsidRPr="00EB3586" w:rsidRDefault="00EB3586" w:rsidP="000526A7">
      <w:pPr>
        <w:spacing w:line="360" w:lineRule="auto"/>
        <w:jc w:val="both"/>
      </w:pPr>
      <w:r w:rsidRPr="00EB3586">
        <w:rPr>
          <w:noProof/>
        </w:rPr>
        <w:drawing>
          <wp:inline distT="0" distB="0" distL="0" distR="0" wp14:anchorId="7DA141E7" wp14:editId="088A2E49">
            <wp:extent cx="3133818" cy="1678109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38996" cy="1680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3586">
        <w:rPr>
          <w:noProof/>
        </w:rPr>
        <w:t xml:space="preserve"> </w:t>
      </w:r>
      <w:r w:rsidRPr="00EB3586">
        <w:rPr>
          <w:noProof/>
        </w:rPr>
        <w:drawing>
          <wp:inline distT="0" distB="0" distL="0" distR="0" wp14:anchorId="746BF60E" wp14:editId="35BCF0D7">
            <wp:extent cx="3133725" cy="1650383"/>
            <wp:effectExtent l="0" t="0" r="0" b="698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38117" cy="165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A1DAE" w14:textId="6373BA66" w:rsidR="009C2FDC" w:rsidRDefault="009C2FDC" w:rsidP="000526A7">
      <w:pPr>
        <w:pStyle w:val="Ttulo4"/>
        <w:spacing w:line="360" w:lineRule="auto"/>
        <w:jc w:val="both"/>
      </w:pPr>
      <w:r>
        <w:lastRenderedPageBreak/>
        <w:t>Banco – Transferências</w:t>
      </w:r>
    </w:p>
    <w:p w14:paraId="6A314BFD" w14:textId="7D25A03E" w:rsidR="00EB3586" w:rsidRPr="00EB3586" w:rsidRDefault="00B609C8" w:rsidP="000526A7">
      <w:pPr>
        <w:spacing w:line="360" w:lineRule="auto"/>
        <w:jc w:val="both"/>
      </w:pPr>
      <w:r w:rsidRPr="00B609C8">
        <w:rPr>
          <w:noProof/>
        </w:rPr>
        <w:drawing>
          <wp:inline distT="0" distB="0" distL="0" distR="0" wp14:anchorId="278172BF" wp14:editId="5C1664C6">
            <wp:extent cx="4043603" cy="2636667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61968" cy="264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B9635" w14:textId="517107A9" w:rsidR="009C2FDC" w:rsidRDefault="009C2FDC" w:rsidP="000526A7">
      <w:pPr>
        <w:pStyle w:val="Ttulo4"/>
        <w:spacing w:line="360" w:lineRule="auto"/>
        <w:jc w:val="both"/>
      </w:pPr>
      <w:r>
        <w:t>Banco – Histórico de Transações</w:t>
      </w:r>
    </w:p>
    <w:p w14:paraId="3AA66D88" w14:textId="2D47886B" w:rsidR="00B609C8" w:rsidRPr="00B609C8" w:rsidRDefault="00B609C8" w:rsidP="000526A7">
      <w:pPr>
        <w:spacing w:line="360" w:lineRule="auto"/>
        <w:jc w:val="both"/>
      </w:pPr>
      <w:r w:rsidRPr="005A03B4">
        <w:rPr>
          <w:noProof/>
        </w:rPr>
        <w:drawing>
          <wp:inline distT="0" distB="0" distL="0" distR="0" wp14:anchorId="2C494458" wp14:editId="75A29DEC">
            <wp:extent cx="4953635" cy="2604446"/>
            <wp:effectExtent l="0" t="0" r="0" b="571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70401" cy="2613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FC078" w14:textId="3B675D86" w:rsidR="009C2FDC" w:rsidRDefault="009C2FDC" w:rsidP="000526A7">
      <w:pPr>
        <w:pStyle w:val="Ttulo4"/>
        <w:spacing w:line="360" w:lineRule="auto"/>
        <w:jc w:val="both"/>
      </w:pPr>
      <w:r>
        <w:lastRenderedPageBreak/>
        <w:t xml:space="preserve">Banco </w:t>
      </w:r>
      <w:r w:rsidR="00D81E46">
        <w:t>–</w:t>
      </w:r>
      <w:r>
        <w:t xml:space="preserve"> </w:t>
      </w:r>
      <w:r w:rsidR="00D81E46">
        <w:t>Alterar PIN</w:t>
      </w:r>
    </w:p>
    <w:p w14:paraId="617F7668" w14:textId="264FFAD9" w:rsidR="00C94852" w:rsidRPr="00C94852" w:rsidRDefault="00C94852" w:rsidP="000526A7">
      <w:pPr>
        <w:spacing w:line="360" w:lineRule="auto"/>
        <w:jc w:val="both"/>
      </w:pPr>
      <w:r w:rsidRPr="00C94852">
        <w:rPr>
          <w:noProof/>
        </w:rPr>
        <w:drawing>
          <wp:inline distT="0" distB="0" distL="0" distR="0" wp14:anchorId="65572B0D" wp14:editId="035BD4E0">
            <wp:extent cx="2013142" cy="2130641"/>
            <wp:effectExtent l="0" t="0" r="6350" b="317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016598" cy="213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03504" w14:textId="766C1E08" w:rsidR="00D81E46" w:rsidRDefault="00D81E46" w:rsidP="000526A7">
      <w:pPr>
        <w:pStyle w:val="Ttulo4"/>
        <w:spacing w:line="360" w:lineRule="auto"/>
        <w:jc w:val="both"/>
      </w:pPr>
      <w:r>
        <w:t>Loja – Menu Principal</w:t>
      </w:r>
    </w:p>
    <w:p w14:paraId="55D63B9A" w14:textId="2DCDB55E" w:rsidR="003222A5" w:rsidRPr="003222A5" w:rsidRDefault="003222A5" w:rsidP="000526A7">
      <w:pPr>
        <w:spacing w:line="360" w:lineRule="auto"/>
        <w:jc w:val="both"/>
      </w:pPr>
      <w:r w:rsidRPr="003222A5">
        <w:rPr>
          <w:noProof/>
        </w:rPr>
        <w:drawing>
          <wp:inline distT="0" distB="0" distL="0" distR="0" wp14:anchorId="47B3B509" wp14:editId="1604C792">
            <wp:extent cx="4740676" cy="3507850"/>
            <wp:effectExtent l="0" t="0" r="3175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750671" cy="3515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F3E4C" w14:textId="1D14C67B" w:rsidR="00D81E46" w:rsidRDefault="00D81E46" w:rsidP="000526A7">
      <w:pPr>
        <w:pStyle w:val="Ttulo4"/>
        <w:spacing w:line="360" w:lineRule="auto"/>
        <w:jc w:val="both"/>
      </w:pPr>
      <w:r>
        <w:lastRenderedPageBreak/>
        <w:t>Loja – Carrinho</w:t>
      </w:r>
    </w:p>
    <w:p w14:paraId="371BC3F8" w14:textId="5262FEA0" w:rsidR="0056699A" w:rsidRPr="0056699A" w:rsidRDefault="0056699A" w:rsidP="000526A7">
      <w:pPr>
        <w:spacing w:line="360" w:lineRule="auto"/>
        <w:jc w:val="both"/>
      </w:pPr>
      <w:r w:rsidRPr="0056699A">
        <w:rPr>
          <w:noProof/>
        </w:rPr>
        <w:drawing>
          <wp:inline distT="0" distB="0" distL="0" distR="0" wp14:anchorId="3ACF1325" wp14:editId="3B06A5D3">
            <wp:extent cx="5086905" cy="2245195"/>
            <wp:effectExtent l="0" t="0" r="0" b="317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089343" cy="224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4C958" w14:textId="1542ACA0" w:rsidR="00D81E46" w:rsidRDefault="00D81E46" w:rsidP="000526A7">
      <w:pPr>
        <w:pStyle w:val="Ttulo4"/>
        <w:spacing w:line="360" w:lineRule="auto"/>
        <w:jc w:val="both"/>
      </w:pPr>
      <w:r>
        <w:t>Loja – Pagamento</w:t>
      </w:r>
    </w:p>
    <w:p w14:paraId="0162AEBD" w14:textId="1BAC9460" w:rsidR="0015133C" w:rsidRPr="0015133C" w:rsidRDefault="0015133C" w:rsidP="000526A7">
      <w:pPr>
        <w:spacing w:line="360" w:lineRule="auto"/>
        <w:jc w:val="both"/>
      </w:pPr>
      <w:r w:rsidRPr="0015133C">
        <w:rPr>
          <w:noProof/>
        </w:rPr>
        <w:drawing>
          <wp:inline distT="0" distB="0" distL="0" distR="0" wp14:anchorId="46C4DD59" wp14:editId="67B6DC15">
            <wp:extent cx="2370338" cy="2588467"/>
            <wp:effectExtent l="0" t="0" r="0" b="254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375831" cy="2594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4925B" w14:textId="7237618D" w:rsidR="00D81E46" w:rsidRDefault="00D81E46" w:rsidP="000526A7">
      <w:pPr>
        <w:pStyle w:val="Ttulo4"/>
        <w:spacing w:line="360" w:lineRule="auto"/>
        <w:jc w:val="both"/>
      </w:pPr>
      <w:r>
        <w:t>Loja/Banco – Pagamento com Conta Bancária</w:t>
      </w:r>
    </w:p>
    <w:p w14:paraId="66286556" w14:textId="16980C32" w:rsidR="0015133C" w:rsidRPr="0015133C" w:rsidRDefault="0015133C" w:rsidP="000526A7">
      <w:pPr>
        <w:spacing w:line="360" w:lineRule="auto"/>
        <w:jc w:val="both"/>
      </w:pPr>
      <w:r w:rsidRPr="0015133C">
        <w:rPr>
          <w:noProof/>
        </w:rPr>
        <w:drawing>
          <wp:inline distT="0" distB="0" distL="0" distR="0" wp14:anchorId="6218A65D" wp14:editId="302B9334">
            <wp:extent cx="3382393" cy="1814588"/>
            <wp:effectExtent l="0" t="0" r="889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387779" cy="181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A3358" w14:textId="334E08E2" w:rsidR="00D81E46" w:rsidRPr="00D81E46" w:rsidRDefault="00D81E46" w:rsidP="000526A7">
      <w:pPr>
        <w:pStyle w:val="Ttulo4"/>
        <w:spacing w:line="360" w:lineRule="auto"/>
        <w:jc w:val="both"/>
      </w:pPr>
      <w:r>
        <w:lastRenderedPageBreak/>
        <w:t>Loja – Pagamento com Dinheiro</w:t>
      </w:r>
    </w:p>
    <w:p w14:paraId="322AA4BF" w14:textId="536E5008" w:rsidR="00D81E46" w:rsidRDefault="00324F56" w:rsidP="000526A7">
      <w:pPr>
        <w:spacing w:line="360" w:lineRule="auto"/>
        <w:jc w:val="both"/>
      </w:pPr>
      <w:r w:rsidRPr="00324F56">
        <w:rPr>
          <w:noProof/>
        </w:rPr>
        <w:drawing>
          <wp:inline distT="0" distB="0" distL="0" distR="0" wp14:anchorId="4A012F2D" wp14:editId="2A0529A8">
            <wp:extent cx="3204839" cy="1685662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217909" cy="169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82373" w14:textId="2FB351EA" w:rsidR="00324F56" w:rsidRDefault="00324F56" w:rsidP="000526A7">
      <w:pPr>
        <w:pStyle w:val="Ttulo4"/>
        <w:spacing w:line="360" w:lineRule="auto"/>
        <w:jc w:val="both"/>
      </w:pPr>
      <w:r>
        <w:t xml:space="preserve">Administrador </w:t>
      </w:r>
      <w:r w:rsidR="0079450C">
        <w:t>–</w:t>
      </w:r>
      <w:r>
        <w:t xml:space="preserve"> </w:t>
      </w:r>
      <w:r w:rsidR="0079450C">
        <w:t>Gestão de Contas</w:t>
      </w:r>
    </w:p>
    <w:p w14:paraId="41026BC3" w14:textId="27AE1B49" w:rsidR="0067187D" w:rsidRPr="0067187D" w:rsidRDefault="00E23AFD" w:rsidP="000526A7">
      <w:pPr>
        <w:spacing w:line="360" w:lineRule="auto"/>
        <w:jc w:val="both"/>
      </w:pPr>
      <w:r w:rsidRPr="00E23AFD">
        <w:rPr>
          <w:noProof/>
        </w:rPr>
        <w:drawing>
          <wp:inline distT="0" distB="0" distL="0" distR="0" wp14:anchorId="5D5992C3" wp14:editId="13338C1F">
            <wp:extent cx="4425696" cy="2198462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437705" cy="220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88CA4" w14:textId="030A729E" w:rsidR="0079450C" w:rsidRDefault="0079450C" w:rsidP="000526A7">
      <w:pPr>
        <w:pStyle w:val="Ttulo4"/>
        <w:spacing w:line="360" w:lineRule="auto"/>
        <w:jc w:val="both"/>
      </w:pPr>
      <w:r>
        <w:t>Administrador – Gestão de Contas Bancárias</w:t>
      </w:r>
    </w:p>
    <w:p w14:paraId="627BE0CF" w14:textId="761360B7" w:rsidR="0067187D" w:rsidRPr="0067187D" w:rsidRDefault="00E23AFD" w:rsidP="000526A7">
      <w:pPr>
        <w:spacing w:line="360" w:lineRule="auto"/>
        <w:jc w:val="both"/>
      </w:pPr>
      <w:r w:rsidRPr="00E23AFD">
        <w:rPr>
          <w:noProof/>
        </w:rPr>
        <w:drawing>
          <wp:inline distT="0" distB="0" distL="0" distR="0" wp14:anchorId="60724AE2" wp14:editId="6F11E2F0">
            <wp:extent cx="4350059" cy="3132399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354027" cy="3135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0064A" w14:textId="310A19EC" w:rsidR="0079450C" w:rsidRPr="0079450C" w:rsidRDefault="0067187D" w:rsidP="000526A7">
      <w:pPr>
        <w:pStyle w:val="Ttulo4"/>
        <w:spacing w:line="360" w:lineRule="auto"/>
        <w:jc w:val="both"/>
      </w:pPr>
      <w:r>
        <w:lastRenderedPageBreak/>
        <w:t>Administrador – Gestão da Loja</w:t>
      </w:r>
    </w:p>
    <w:p w14:paraId="6E197F6D" w14:textId="52E53110" w:rsidR="0079450C" w:rsidRPr="0079450C" w:rsidRDefault="00266036" w:rsidP="000526A7">
      <w:pPr>
        <w:spacing w:line="360" w:lineRule="auto"/>
        <w:jc w:val="both"/>
      </w:pPr>
      <w:r w:rsidRPr="00266036">
        <w:rPr>
          <w:noProof/>
        </w:rPr>
        <w:drawing>
          <wp:inline distT="0" distB="0" distL="0" distR="0" wp14:anchorId="3D981797" wp14:editId="5215EAD4">
            <wp:extent cx="4464890" cy="2396971"/>
            <wp:effectExtent l="0" t="0" r="0" b="381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6"/>
                    <a:srcRect b="26260"/>
                    <a:stretch/>
                  </pic:blipFill>
                  <pic:spPr bwMode="auto">
                    <a:xfrm>
                      <a:off x="0" y="0"/>
                      <a:ext cx="4471596" cy="24005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90AC51" w14:textId="77777777" w:rsidR="00C07CC6" w:rsidRDefault="00867CBE" w:rsidP="000526A7">
      <w:pPr>
        <w:pStyle w:val="Ttulo3"/>
        <w:spacing w:line="360" w:lineRule="auto"/>
        <w:jc w:val="both"/>
      </w:pPr>
      <w:r>
        <w:t xml:space="preserve"> </w:t>
      </w:r>
      <w:bookmarkStart w:id="14" w:name="_Toc170477100"/>
      <w:r w:rsidR="00C07CC6">
        <w:t>Estrutura da Base de Dados</w:t>
      </w:r>
      <w:bookmarkEnd w:id="14"/>
    </w:p>
    <w:p w14:paraId="0D2F523B" w14:textId="77777777" w:rsidR="00C07CC6" w:rsidRDefault="00C07CC6" w:rsidP="000526A7">
      <w:pPr>
        <w:spacing w:line="360" w:lineRule="auto"/>
        <w:jc w:val="both"/>
      </w:pPr>
      <w:r>
        <w:t>A base de dados foi projetada para suportar o sistema integrado de banco e loja. O modelo de dados inclui as seguintes tabelas:</w:t>
      </w:r>
    </w:p>
    <w:p w14:paraId="6B725AC0" w14:textId="77777777" w:rsidR="00C07CC6" w:rsidRDefault="00C07CC6" w:rsidP="000526A7">
      <w:pPr>
        <w:spacing w:line="360" w:lineRule="auto"/>
        <w:jc w:val="both"/>
      </w:pPr>
    </w:p>
    <w:p w14:paraId="1B94804A" w14:textId="387FC000" w:rsidR="00C07CC6" w:rsidRDefault="00C07CC6" w:rsidP="000526A7">
      <w:pPr>
        <w:pStyle w:val="Ttulo4"/>
        <w:spacing w:line="360" w:lineRule="auto"/>
        <w:jc w:val="both"/>
      </w:pPr>
      <w:r>
        <w:t xml:space="preserve">Tabela </w:t>
      </w:r>
      <w:proofErr w:type="spellStart"/>
      <w:r>
        <w:t>users</w:t>
      </w:r>
      <w:proofErr w:type="spellEnd"/>
    </w:p>
    <w:p w14:paraId="2B0A5BF8" w14:textId="77777777" w:rsidR="00C07CC6" w:rsidRDefault="00C07CC6" w:rsidP="006A4519">
      <w:pPr>
        <w:pStyle w:val="PargrafodaLista"/>
        <w:numPr>
          <w:ilvl w:val="0"/>
          <w:numId w:val="13"/>
        </w:numPr>
        <w:spacing w:line="360" w:lineRule="auto"/>
        <w:jc w:val="both"/>
      </w:pPr>
      <w:r>
        <w:t>Armazena informações dos utilizadores.</w:t>
      </w:r>
    </w:p>
    <w:p w14:paraId="4776FEB4" w14:textId="77777777" w:rsidR="00C07CC6" w:rsidRDefault="00C07CC6" w:rsidP="006A4519">
      <w:pPr>
        <w:pStyle w:val="PargrafodaLista"/>
        <w:numPr>
          <w:ilvl w:val="0"/>
          <w:numId w:val="13"/>
        </w:numPr>
        <w:spacing w:line="360" w:lineRule="auto"/>
        <w:jc w:val="both"/>
      </w:pPr>
      <w:r>
        <w:t xml:space="preserve">Campos: id (chave primária, </w:t>
      </w:r>
      <w:proofErr w:type="spellStart"/>
      <w:r>
        <w:t>autoincremento</w:t>
      </w:r>
      <w:proofErr w:type="spellEnd"/>
      <w:r>
        <w:t xml:space="preserve">), </w:t>
      </w:r>
      <w:proofErr w:type="spellStart"/>
      <w:r>
        <w:t>name</w:t>
      </w:r>
      <w:proofErr w:type="spellEnd"/>
      <w:r>
        <w:t xml:space="preserve">, password, </w:t>
      </w:r>
      <w:proofErr w:type="spellStart"/>
      <w:r>
        <w:t>username</w:t>
      </w:r>
      <w:proofErr w:type="spellEnd"/>
      <w:r>
        <w:t>.</w:t>
      </w:r>
    </w:p>
    <w:p w14:paraId="585A2F0C" w14:textId="28368430" w:rsidR="00C07CC6" w:rsidRDefault="00C07CC6" w:rsidP="000526A7">
      <w:pPr>
        <w:pStyle w:val="Ttulo4"/>
        <w:spacing w:line="360" w:lineRule="auto"/>
        <w:jc w:val="both"/>
      </w:pPr>
      <w:r>
        <w:t xml:space="preserve">Tabela </w:t>
      </w:r>
      <w:proofErr w:type="spellStart"/>
      <w:r>
        <w:t>bank_accounts</w:t>
      </w:r>
      <w:proofErr w:type="spellEnd"/>
    </w:p>
    <w:p w14:paraId="16CBBB86" w14:textId="77777777" w:rsidR="00C07CC6" w:rsidRDefault="00C07CC6" w:rsidP="006A4519">
      <w:pPr>
        <w:pStyle w:val="PargrafodaLista"/>
        <w:numPr>
          <w:ilvl w:val="0"/>
          <w:numId w:val="14"/>
        </w:numPr>
        <w:spacing w:line="360" w:lineRule="auto"/>
        <w:jc w:val="both"/>
      </w:pPr>
      <w:r>
        <w:t>Detalhes das contas bancárias associadas aos utilizadores.</w:t>
      </w:r>
    </w:p>
    <w:p w14:paraId="20E5C731" w14:textId="77777777" w:rsidR="00C07CC6" w:rsidRDefault="00C07CC6" w:rsidP="006A4519">
      <w:pPr>
        <w:pStyle w:val="PargrafodaLista"/>
        <w:numPr>
          <w:ilvl w:val="0"/>
          <w:numId w:val="14"/>
        </w:numPr>
        <w:spacing w:line="360" w:lineRule="auto"/>
        <w:jc w:val="both"/>
      </w:pPr>
      <w:r>
        <w:t xml:space="preserve">Campos: </w:t>
      </w:r>
      <w:proofErr w:type="spellStart"/>
      <w:r>
        <w:t>userid</w:t>
      </w:r>
      <w:proofErr w:type="spellEnd"/>
      <w:r>
        <w:t xml:space="preserve"> (chave estrangeira referenciando users.id), pin, saldo, IBAN.</w:t>
      </w:r>
    </w:p>
    <w:p w14:paraId="2A176F87" w14:textId="77777777" w:rsidR="00C07CC6" w:rsidRDefault="00C07CC6" w:rsidP="006A4519">
      <w:pPr>
        <w:pStyle w:val="PargrafodaLista"/>
        <w:numPr>
          <w:ilvl w:val="0"/>
          <w:numId w:val="14"/>
        </w:numPr>
        <w:spacing w:line="360" w:lineRule="auto"/>
        <w:jc w:val="both"/>
      </w:pPr>
      <w:r>
        <w:t xml:space="preserve">Restrições: Chave primária </w:t>
      </w:r>
      <w:proofErr w:type="spellStart"/>
      <w:r>
        <w:t>userid</w:t>
      </w:r>
      <w:proofErr w:type="spellEnd"/>
      <w:r>
        <w:t>, chave estrangeira referenciando users.id com ação CASCADE.</w:t>
      </w:r>
    </w:p>
    <w:p w14:paraId="601E67E1" w14:textId="77777777" w:rsidR="00C07CC6" w:rsidRDefault="00C07CC6" w:rsidP="000526A7">
      <w:pPr>
        <w:pStyle w:val="Ttulo4"/>
        <w:spacing w:line="360" w:lineRule="auto"/>
        <w:jc w:val="both"/>
      </w:pPr>
      <w:r>
        <w:t xml:space="preserve">Tabela </w:t>
      </w:r>
      <w:proofErr w:type="spellStart"/>
      <w:r>
        <w:t>bank_transactions</w:t>
      </w:r>
      <w:proofErr w:type="spellEnd"/>
    </w:p>
    <w:p w14:paraId="2C03F752" w14:textId="77777777" w:rsidR="00C07CC6" w:rsidRDefault="00C07CC6" w:rsidP="006A4519">
      <w:pPr>
        <w:pStyle w:val="PargrafodaLista"/>
        <w:numPr>
          <w:ilvl w:val="0"/>
          <w:numId w:val="15"/>
        </w:numPr>
        <w:spacing w:line="360" w:lineRule="auto"/>
        <w:jc w:val="both"/>
      </w:pPr>
      <w:r>
        <w:t>Regista as transações financeiras realizadas.</w:t>
      </w:r>
    </w:p>
    <w:p w14:paraId="2F33D304" w14:textId="77777777" w:rsidR="00C07CC6" w:rsidRDefault="00C07CC6" w:rsidP="006A4519">
      <w:pPr>
        <w:pStyle w:val="PargrafodaLista"/>
        <w:numPr>
          <w:ilvl w:val="0"/>
          <w:numId w:val="15"/>
        </w:numPr>
        <w:spacing w:line="360" w:lineRule="auto"/>
        <w:jc w:val="both"/>
      </w:pPr>
      <w:r>
        <w:t xml:space="preserve">Campos: id (chave primária, </w:t>
      </w:r>
      <w:proofErr w:type="spellStart"/>
      <w:r>
        <w:t>autoincremento</w:t>
      </w:r>
      <w:proofErr w:type="spellEnd"/>
      <w:r>
        <w:t xml:space="preserve">), </w:t>
      </w:r>
      <w:proofErr w:type="spellStart"/>
      <w:r>
        <w:t>userid</w:t>
      </w:r>
      <w:proofErr w:type="spellEnd"/>
      <w:r>
        <w:t xml:space="preserve"> (chave estrangeira referenciando </w:t>
      </w:r>
      <w:proofErr w:type="spellStart"/>
      <w:r>
        <w:t>bank_</w:t>
      </w:r>
      <w:proofErr w:type="gramStart"/>
      <w:r>
        <w:t>accounts.userid</w:t>
      </w:r>
      <w:proofErr w:type="spellEnd"/>
      <w:proofErr w:type="gramEnd"/>
      <w:r>
        <w:t xml:space="preserve">), time, </w:t>
      </w:r>
      <w:proofErr w:type="spellStart"/>
      <w:r>
        <w:t>description</w:t>
      </w:r>
      <w:proofErr w:type="spellEnd"/>
      <w:r>
        <w:t xml:space="preserve">, </w:t>
      </w:r>
      <w:proofErr w:type="spellStart"/>
      <w:r>
        <w:t>variation</w:t>
      </w:r>
      <w:proofErr w:type="spellEnd"/>
      <w:r>
        <w:t xml:space="preserve">, </w:t>
      </w:r>
      <w:proofErr w:type="spellStart"/>
      <w:r>
        <w:t>finalbalance</w:t>
      </w:r>
      <w:proofErr w:type="spellEnd"/>
      <w:r>
        <w:t>.</w:t>
      </w:r>
    </w:p>
    <w:p w14:paraId="72330C34" w14:textId="77777777" w:rsidR="00C07CC6" w:rsidRDefault="00C07CC6" w:rsidP="006A4519">
      <w:pPr>
        <w:pStyle w:val="PargrafodaLista"/>
        <w:numPr>
          <w:ilvl w:val="0"/>
          <w:numId w:val="15"/>
        </w:numPr>
        <w:spacing w:line="360" w:lineRule="auto"/>
        <w:jc w:val="both"/>
      </w:pPr>
      <w:r>
        <w:t xml:space="preserve">Restrições: Chave primária id, chave estrangeira referenciando </w:t>
      </w:r>
      <w:proofErr w:type="spellStart"/>
      <w:r>
        <w:t>bank_</w:t>
      </w:r>
      <w:proofErr w:type="gramStart"/>
      <w:r>
        <w:t>accounts.userid</w:t>
      </w:r>
      <w:proofErr w:type="spellEnd"/>
      <w:proofErr w:type="gramEnd"/>
      <w:r>
        <w:t xml:space="preserve"> com ação CASCADE.</w:t>
      </w:r>
    </w:p>
    <w:p w14:paraId="539CCD77" w14:textId="517D7F8B" w:rsidR="00C07CC6" w:rsidRDefault="00C07CC6" w:rsidP="000526A7">
      <w:pPr>
        <w:pStyle w:val="Ttulo4"/>
        <w:spacing w:line="360" w:lineRule="auto"/>
        <w:jc w:val="both"/>
      </w:pPr>
      <w:r>
        <w:lastRenderedPageBreak/>
        <w:t xml:space="preserve">Tabela </w:t>
      </w:r>
      <w:proofErr w:type="spellStart"/>
      <w:r>
        <w:t>shop_categories</w:t>
      </w:r>
      <w:proofErr w:type="spellEnd"/>
    </w:p>
    <w:p w14:paraId="418330B0" w14:textId="77777777" w:rsidR="00C07CC6" w:rsidRDefault="00C07CC6" w:rsidP="006A4519">
      <w:pPr>
        <w:pStyle w:val="PargrafodaLista"/>
        <w:numPr>
          <w:ilvl w:val="0"/>
          <w:numId w:val="16"/>
        </w:numPr>
        <w:spacing w:line="360" w:lineRule="auto"/>
        <w:jc w:val="both"/>
      </w:pPr>
      <w:r>
        <w:t>Lista de categorias de produtos.</w:t>
      </w:r>
    </w:p>
    <w:p w14:paraId="60EF9D56" w14:textId="77777777" w:rsidR="00C07CC6" w:rsidRDefault="00C07CC6" w:rsidP="006A4519">
      <w:pPr>
        <w:pStyle w:val="PargrafodaLista"/>
        <w:numPr>
          <w:ilvl w:val="0"/>
          <w:numId w:val="16"/>
        </w:numPr>
        <w:spacing w:line="360" w:lineRule="auto"/>
        <w:jc w:val="both"/>
      </w:pPr>
      <w:r>
        <w:t xml:space="preserve">Campos: id (chave primária, </w:t>
      </w:r>
      <w:proofErr w:type="spellStart"/>
      <w:r>
        <w:t>autoincremento</w:t>
      </w:r>
      <w:proofErr w:type="spellEnd"/>
      <w:r>
        <w:t xml:space="preserve">), </w:t>
      </w:r>
      <w:proofErr w:type="spellStart"/>
      <w:r>
        <w:t>name</w:t>
      </w:r>
      <w:proofErr w:type="spellEnd"/>
      <w:r>
        <w:t>.</w:t>
      </w:r>
    </w:p>
    <w:p w14:paraId="6F291B44" w14:textId="29A95173" w:rsidR="00C07CC6" w:rsidRDefault="00C07CC6" w:rsidP="000526A7">
      <w:pPr>
        <w:pStyle w:val="Ttulo4"/>
        <w:spacing w:line="360" w:lineRule="auto"/>
        <w:jc w:val="both"/>
      </w:pPr>
      <w:r>
        <w:t xml:space="preserve">Tabela </w:t>
      </w:r>
      <w:proofErr w:type="spellStart"/>
      <w:r>
        <w:t>shop_products</w:t>
      </w:r>
      <w:proofErr w:type="spellEnd"/>
    </w:p>
    <w:p w14:paraId="170802D5" w14:textId="77777777" w:rsidR="00C07CC6" w:rsidRDefault="00C07CC6" w:rsidP="006A4519">
      <w:pPr>
        <w:pStyle w:val="PargrafodaLista"/>
        <w:numPr>
          <w:ilvl w:val="0"/>
          <w:numId w:val="17"/>
        </w:numPr>
        <w:spacing w:line="360" w:lineRule="auto"/>
        <w:jc w:val="both"/>
      </w:pPr>
      <w:r>
        <w:t>Detalhes dos produtos disponíveis na loja.</w:t>
      </w:r>
    </w:p>
    <w:p w14:paraId="29615410" w14:textId="77777777" w:rsidR="00C07CC6" w:rsidRDefault="00C07CC6" w:rsidP="006A4519">
      <w:pPr>
        <w:pStyle w:val="PargrafodaLista"/>
        <w:numPr>
          <w:ilvl w:val="0"/>
          <w:numId w:val="17"/>
        </w:numPr>
        <w:spacing w:line="360" w:lineRule="auto"/>
        <w:jc w:val="both"/>
      </w:pPr>
      <w:r>
        <w:t xml:space="preserve">Campos: </w:t>
      </w:r>
      <w:proofErr w:type="spellStart"/>
      <w:r>
        <w:t>idprod</w:t>
      </w:r>
      <w:proofErr w:type="spellEnd"/>
      <w:r>
        <w:t xml:space="preserve"> (chave primária, </w:t>
      </w:r>
      <w:proofErr w:type="spellStart"/>
      <w:r>
        <w:t>autoincremento</w:t>
      </w:r>
      <w:proofErr w:type="spellEnd"/>
      <w:r>
        <w:t xml:space="preserve">), </w:t>
      </w:r>
      <w:proofErr w:type="spellStart"/>
      <w:r>
        <w:t>idcat</w:t>
      </w:r>
      <w:proofErr w:type="spellEnd"/>
      <w:r>
        <w:t xml:space="preserve"> (chave estrangeira referenciando shop_categories.id), </w:t>
      </w:r>
      <w:proofErr w:type="spellStart"/>
      <w:r>
        <w:t>catpos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description</w:t>
      </w:r>
      <w:proofErr w:type="spellEnd"/>
      <w:r>
        <w:t xml:space="preserve">, stock, </w:t>
      </w:r>
      <w:proofErr w:type="spellStart"/>
      <w:r>
        <w:t>price</w:t>
      </w:r>
      <w:proofErr w:type="spellEnd"/>
      <w:r>
        <w:t xml:space="preserve">, </w:t>
      </w:r>
      <w:proofErr w:type="spellStart"/>
      <w:r>
        <w:t>imagepath</w:t>
      </w:r>
      <w:proofErr w:type="spellEnd"/>
      <w:r>
        <w:t>.</w:t>
      </w:r>
    </w:p>
    <w:p w14:paraId="157C0723" w14:textId="77777777" w:rsidR="005963EE" w:rsidRDefault="00C07CC6" w:rsidP="006A4519">
      <w:pPr>
        <w:pStyle w:val="PargrafodaLista"/>
        <w:numPr>
          <w:ilvl w:val="0"/>
          <w:numId w:val="17"/>
        </w:numPr>
        <w:spacing w:line="360" w:lineRule="auto"/>
        <w:jc w:val="both"/>
      </w:pPr>
      <w:r>
        <w:t xml:space="preserve">Restrições: Chave primária </w:t>
      </w:r>
      <w:proofErr w:type="spellStart"/>
      <w:r>
        <w:t>idprod</w:t>
      </w:r>
      <w:proofErr w:type="spellEnd"/>
      <w:r>
        <w:t>, chave estrangeira referenciando shop_categories.id com ação CASCADE.</w:t>
      </w:r>
      <w:r w:rsidR="005963EE" w:rsidRPr="005963EE">
        <w:rPr>
          <w:noProof/>
        </w:rPr>
        <w:t xml:space="preserve"> </w:t>
      </w:r>
    </w:p>
    <w:p w14:paraId="15E2A383" w14:textId="0994332D" w:rsidR="00C07CC6" w:rsidRDefault="005963EE" w:rsidP="000526A7">
      <w:pPr>
        <w:spacing w:line="360" w:lineRule="auto"/>
        <w:jc w:val="both"/>
      </w:pPr>
      <w:r w:rsidRPr="00DA6850">
        <w:rPr>
          <w:noProof/>
        </w:rPr>
        <w:drawing>
          <wp:inline distT="0" distB="0" distL="0" distR="0" wp14:anchorId="4C9CF7A4" wp14:editId="67823766">
            <wp:extent cx="5274310" cy="2852420"/>
            <wp:effectExtent l="0" t="0" r="254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5F737" w14:textId="52AFAB9A" w:rsidR="002C4342" w:rsidRDefault="002C4342" w:rsidP="000526A7">
      <w:pPr>
        <w:pStyle w:val="Legenda"/>
        <w:spacing w:line="360" w:lineRule="auto"/>
        <w:jc w:val="both"/>
      </w:pPr>
      <w:r>
        <w:t xml:space="preserve">Figura </w:t>
      </w:r>
      <w:fldSimple w:instr=" SEQ Figura \* ARABIC ">
        <w:r w:rsidR="00835862">
          <w:rPr>
            <w:noProof/>
          </w:rPr>
          <w:t>9</w:t>
        </w:r>
      </w:fldSimple>
      <w:r>
        <w:t xml:space="preserve"> - Diagrama da Base de Dados do Projeto</w:t>
      </w:r>
    </w:p>
    <w:p w14:paraId="7A941E15" w14:textId="77777777" w:rsidR="002C4342" w:rsidRDefault="002C4342" w:rsidP="000526A7">
      <w:pPr>
        <w:spacing w:line="360" w:lineRule="auto"/>
        <w:jc w:val="both"/>
        <w:rPr>
          <w:rFonts w:asciiTheme="majorHAnsi" w:eastAsiaTheme="majorEastAsia" w:hAnsiTheme="majorHAnsi" w:cstheme="majorBidi"/>
          <w:color w:val="004F5B" w:themeColor="accent1" w:themeShade="7F"/>
          <w:sz w:val="24"/>
          <w:szCs w:val="24"/>
        </w:rPr>
      </w:pPr>
      <w:r>
        <w:br w:type="page"/>
      </w:r>
    </w:p>
    <w:p w14:paraId="32A786D2" w14:textId="36ABDEEE" w:rsidR="00C07CC6" w:rsidRDefault="00C07CC6" w:rsidP="000526A7">
      <w:pPr>
        <w:pStyle w:val="Ttulo3"/>
        <w:spacing w:line="360" w:lineRule="auto"/>
        <w:jc w:val="both"/>
      </w:pPr>
      <w:bookmarkStart w:id="15" w:name="_Toc170477101"/>
      <w:r>
        <w:lastRenderedPageBreak/>
        <w:t xml:space="preserve">Gatilhos </w:t>
      </w:r>
      <w:r w:rsidR="002415EF">
        <w:t>Utilizados</w:t>
      </w:r>
      <w:bookmarkEnd w:id="15"/>
    </w:p>
    <w:p w14:paraId="7C381EDF" w14:textId="6983B761" w:rsidR="00C07CC6" w:rsidRDefault="00C07CC6" w:rsidP="000526A7">
      <w:pPr>
        <w:spacing w:line="360" w:lineRule="auto"/>
        <w:jc w:val="both"/>
      </w:pPr>
      <w:r>
        <w:t xml:space="preserve">Os gatilhos </w:t>
      </w:r>
      <w:r w:rsidR="002415EF">
        <w:t xml:space="preserve">seguintes </w:t>
      </w:r>
      <w:r>
        <w:t>foram criados para manter a integridade e</w:t>
      </w:r>
      <w:r w:rsidR="004131AD">
        <w:t xml:space="preserve"> a</w:t>
      </w:r>
      <w:r>
        <w:t xml:space="preserve"> consistência dos dados.</w:t>
      </w:r>
    </w:p>
    <w:p w14:paraId="371D9BE6" w14:textId="52AF3D85" w:rsidR="00C07CC6" w:rsidRDefault="00C07CC6" w:rsidP="000526A7">
      <w:pPr>
        <w:pStyle w:val="Ttulo4"/>
        <w:spacing w:line="360" w:lineRule="auto"/>
        <w:jc w:val="both"/>
      </w:pPr>
      <w:proofErr w:type="spellStart"/>
      <w:r>
        <w:t>Trigger</w:t>
      </w:r>
      <w:proofErr w:type="spellEnd"/>
      <w:r>
        <w:t xml:space="preserve"> </w:t>
      </w:r>
      <w:proofErr w:type="spellStart"/>
      <w:r>
        <w:t>trg_maintain_finalbalance</w:t>
      </w:r>
      <w:proofErr w:type="spellEnd"/>
    </w:p>
    <w:p w14:paraId="05F2910A" w14:textId="77777777" w:rsidR="00C07CC6" w:rsidRDefault="00C07CC6" w:rsidP="000526A7">
      <w:pPr>
        <w:spacing w:line="360" w:lineRule="auto"/>
        <w:jc w:val="both"/>
      </w:pPr>
      <w:r>
        <w:t xml:space="preserve">Atualiza o </w:t>
      </w:r>
      <w:proofErr w:type="spellStart"/>
      <w:r>
        <w:t>finalbalance</w:t>
      </w:r>
      <w:proofErr w:type="spellEnd"/>
      <w:r>
        <w:t xml:space="preserve"> em </w:t>
      </w:r>
      <w:proofErr w:type="spellStart"/>
      <w:r>
        <w:t>bank_transactions</w:t>
      </w:r>
      <w:proofErr w:type="spellEnd"/>
      <w:r>
        <w:t xml:space="preserve"> e o saldo em </w:t>
      </w:r>
      <w:proofErr w:type="spellStart"/>
      <w:r>
        <w:t>bank_accounts</w:t>
      </w:r>
      <w:proofErr w:type="spellEnd"/>
      <w:r>
        <w:t xml:space="preserve"> após inserções, atualizações ou exclusões em </w:t>
      </w:r>
      <w:proofErr w:type="spellStart"/>
      <w:r>
        <w:t>bank_transactions</w:t>
      </w:r>
      <w:proofErr w:type="spellEnd"/>
      <w:r>
        <w:t>.</w:t>
      </w:r>
    </w:p>
    <w:p w14:paraId="089DC5F6" w14:textId="77777777" w:rsidR="002C4342" w:rsidRDefault="001B7B54" w:rsidP="000526A7">
      <w:pPr>
        <w:keepNext/>
        <w:spacing w:line="360" w:lineRule="auto"/>
        <w:jc w:val="both"/>
      </w:pPr>
      <w:r w:rsidRPr="001B7B54">
        <w:rPr>
          <w:noProof/>
        </w:rPr>
        <w:drawing>
          <wp:inline distT="0" distB="0" distL="0" distR="0" wp14:anchorId="18B3CE82" wp14:editId="7AA267C2">
            <wp:extent cx="5274310" cy="4076065"/>
            <wp:effectExtent l="0" t="0" r="2540" b="63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EFF2B" w14:textId="0440AC1F" w:rsidR="001B7B54" w:rsidRDefault="002C4342" w:rsidP="000526A7">
      <w:pPr>
        <w:pStyle w:val="Legenda"/>
        <w:spacing w:line="360" w:lineRule="auto"/>
        <w:jc w:val="both"/>
      </w:pPr>
      <w:r>
        <w:t xml:space="preserve">Figura </w:t>
      </w:r>
      <w:fldSimple w:instr=" SEQ Figura \* ARABIC ">
        <w:r w:rsidR="00835862">
          <w:rPr>
            <w:noProof/>
          </w:rPr>
          <w:t>10</w:t>
        </w:r>
      </w:fldSimple>
      <w:r>
        <w:t xml:space="preserve"> - Criação do </w:t>
      </w:r>
      <w:proofErr w:type="spellStart"/>
      <w:r>
        <w:t>trigger</w:t>
      </w:r>
      <w:proofErr w:type="spellEnd"/>
      <w:r>
        <w:t xml:space="preserve"> </w:t>
      </w:r>
      <w:proofErr w:type="spellStart"/>
      <w:r>
        <w:t>trg_maintain_finalbalance</w:t>
      </w:r>
      <w:proofErr w:type="spellEnd"/>
    </w:p>
    <w:p w14:paraId="2DDC4A7A" w14:textId="77777777" w:rsidR="002C4342" w:rsidRDefault="002C4342" w:rsidP="000526A7">
      <w:pPr>
        <w:spacing w:line="360" w:lineRule="auto"/>
        <w:jc w:val="both"/>
        <w:rPr>
          <w:rFonts w:asciiTheme="majorHAnsi" w:eastAsiaTheme="majorEastAsia" w:hAnsiTheme="majorHAnsi" w:cstheme="majorBidi"/>
          <w:i/>
          <w:iCs/>
          <w:color w:val="007789" w:themeColor="accent1" w:themeShade="BF"/>
        </w:rPr>
      </w:pPr>
      <w:r>
        <w:br w:type="page"/>
      </w:r>
    </w:p>
    <w:p w14:paraId="77B74196" w14:textId="5AC40AB9" w:rsidR="00C07CC6" w:rsidRDefault="00C07CC6" w:rsidP="000526A7">
      <w:pPr>
        <w:pStyle w:val="Ttulo4"/>
        <w:spacing w:line="360" w:lineRule="auto"/>
        <w:jc w:val="both"/>
      </w:pPr>
      <w:proofErr w:type="spellStart"/>
      <w:r>
        <w:lastRenderedPageBreak/>
        <w:t>Trigger</w:t>
      </w:r>
      <w:proofErr w:type="spellEnd"/>
      <w:r>
        <w:t xml:space="preserve"> </w:t>
      </w:r>
      <w:proofErr w:type="spellStart"/>
      <w:r>
        <w:t>trg_OrderProductsByCategory</w:t>
      </w:r>
      <w:proofErr w:type="spellEnd"/>
    </w:p>
    <w:p w14:paraId="2F573A9C" w14:textId="4C5C0C01" w:rsidR="00266036" w:rsidRPr="00266036" w:rsidRDefault="00C07CC6" w:rsidP="000526A7">
      <w:pPr>
        <w:spacing w:line="360" w:lineRule="auto"/>
        <w:jc w:val="both"/>
      </w:pPr>
      <w:r>
        <w:t xml:space="preserve">Mantém a ordem alfabética dos produtos por categoria na tabela </w:t>
      </w:r>
      <w:proofErr w:type="spellStart"/>
      <w:r>
        <w:t>shop_products</w:t>
      </w:r>
      <w:proofErr w:type="spellEnd"/>
      <w:r>
        <w:t xml:space="preserve"> após inserções, atualizações ou exclusões.</w:t>
      </w:r>
    </w:p>
    <w:p w14:paraId="59A6ECF9" w14:textId="77777777" w:rsidR="002C4342" w:rsidRDefault="002C4342" w:rsidP="000526A7">
      <w:pPr>
        <w:keepNext/>
        <w:spacing w:line="360" w:lineRule="auto"/>
        <w:jc w:val="both"/>
      </w:pPr>
      <w:r w:rsidRPr="002C4342">
        <w:rPr>
          <w:noProof/>
        </w:rPr>
        <w:drawing>
          <wp:inline distT="0" distB="0" distL="0" distR="0" wp14:anchorId="59C414F8" wp14:editId="28ADFC81">
            <wp:extent cx="5274310" cy="4837430"/>
            <wp:effectExtent l="0" t="0" r="2540" b="127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930C1" w14:textId="078D13A7" w:rsidR="004C001C" w:rsidRDefault="002C4342" w:rsidP="000526A7">
      <w:pPr>
        <w:pStyle w:val="Legenda"/>
        <w:spacing w:line="360" w:lineRule="auto"/>
        <w:jc w:val="both"/>
      </w:pPr>
      <w:r>
        <w:t xml:space="preserve">Figura </w:t>
      </w:r>
      <w:fldSimple w:instr=" SEQ Figura \* ARABIC ">
        <w:r w:rsidR="00835862">
          <w:rPr>
            <w:noProof/>
          </w:rPr>
          <w:t>11</w:t>
        </w:r>
      </w:fldSimple>
      <w:r>
        <w:t xml:space="preserve"> - Criação do </w:t>
      </w:r>
      <w:proofErr w:type="spellStart"/>
      <w:r>
        <w:t>trigger</w:t>
      </w:r>
      <w:proofErr w:type="spellEnd"/>
      <w:r>
        <w:t xml:space="preserve"> </w:t>
      </w:r>
      <w:proofErr w:type="spellStart"/>
      <w:r>
        <w:t>trg_OrderProductsByCategory</w:t>
      </w:r>
      <w:proofErr w:type="spellEnd"/>
    </w:p>
    <w:p w14:paraId="7D481443" w14:textId="77777777" w:rsidR="00311068" w:rsidRDefault="00311068" w:rsidP="000526A7">
      <w:pPr>
        <w:spacing w:line="360" w:lineRule="auto"/>
        <w:jc w:val="both"/>
        <w:rPr>
          <w:rFonts w:asciiTheme="majorHAnsi" w:eastAsiaTheme="majorEastAsia" w:hAnsiTheme="majorHAnsi" w:cstheme="majorBidi"/>
          <w:color w:val="007789" w:themeColor="accent1" w:themeShade="BF"/>
          <w:sz w:val="32"/>
        </w:rPr>
      </w:pPr>
      <w:r>
        <w:br w:type="page"/>
      </w:r>
    </w:p>
    <w:p w14:paraId="52202F1C" w14:textId="12D7D661" w:rsidR="00700157" w:rsidRDefault="00700157" w:rsidP="000526A7">
      <w:pPr>
        <w:pStyle w:val="Ttulo1"/>
        <w:spacing w:line="360" w:lineRule="auto"/>
        <w:jc w:val="both"/>
      </w:pPr>
      <w:bookmarkStart w:id="16" w:name="_Toc170477102"/>
      <w:r>
        <w:lastRenderedPageBreak/>
        <w:t>Conclusão</w:t>
      </w:r>
      <w:bookmarkEnd w:id="16"/>
    </w:p>
    <w:p w14:paraId="5CC58E59" w14:textId="523C865C" w:rsidR="00311068" w:rsidRPr="00311068" w:rsidRDefault="00BC7024" w:rsidP="000526A7">
      <w:pPr>
        <w:spacing w:line="360" w:lineRule="auto"/>
        <w:jc w:val="both"/>
      </w:pPr>
      <w:r>
        <w:t xml:space="preserve">Concluindo, acho que </w:t>
      </w:r>
      <w:r w:rsidR="003612EB">
        <w:t>“</w:t>
      </w:r>
      <w:proofErr w:type="spellStart"/>
      <w:r w:rsidR="003612EB" w:rsidRPr="003612EB">
        <w:rPr>
          <w:b/>
          <w:bCs/>
        </w:rPr>
        <w:t>BankStore</w:t>
      </w:r>
      <w:proofErr w:type="spellEnd"/>
      <w:r w:rsidR="003612EB" w:rsidRPr="003612EB">
        <w:rPr>
          <w:b/>
          <w:bCs/>
        </w:rPr>
        <w:t xml:space="preserve"> – </w:t>
      </w:r>
      <w:proofErr w:type="spellStart"/>
      <w:r w:rsidR="003612EB" w:rsidRPr="003612EB">
        <w:rPr>
          <w:b/>
          <w:bCs/>
        </w:rPr>
        <w:t>Integration</w:t>
      </w:r>
      <w:proofErr w:type="spellEnd"/>
      <w:r w:rsidR="003612EB">
        <w:t xml:space="preserve">” </w:t>
      </w:r>
      <w:r w:rsidR="003A469C">
        <w:t xml:space="preserve">correspondeu às minhas expectativas e fora algum desconhecimento </w:t>
      </w:r>
      <w:r w:rsidR="00197143">
        <w:t xml:space="preserve">inicial </w:t>
      </w:r>
      <w:r w:rsidR="00802CF2">
        <w:t>sobre</w:t>
      </w:r>
      <w:r w:rsidR="003A469C">
        <w:t xml:space="preserve"> SQL Server</w:t>
      </w:r>
      <w:r w:rsidR="00802CF2">
        <w:t xml:space="preserve">, acredito que não existiram dificuldades </w:t>
      </w:r>
      <w:r w:rsidR="001C0BA2">
        <w:t xml:space="preserve">relevantes para </w:t>
      </w:r>
      <w:r w:rsidR="001D56E5">
        <w:t xml:space="preserve">aqui documentar, apenas acho que se tivesse </w:t>
      </w:r>
      <w:r w:rsidR="00267809">
        <w:t xml:space="preserve">sido dado em aula de base de dados </w:t>
      </w:r>
      <w:r w:rsidR="000C69D0">
        <w:t xml:space="preserve">a matéria relevante ao projeto teria mais conhecimento no início </w:t>
      </w:r>
      <w:r w:rsidR="00197143">
        <w:t xml:space="preserve">e mais facilidade ao longo </w:t>
      </w:r>
      <w:r w:rsidR="000C69D0">
        <w:t xml:space="preserve">do </w:t>
      </w:r>
      <w:r w:rsidR="003612EB">
        <w:t>desenvolvimento do projeto</w:t>
      </w:r>
      <w:r w:rsidR="00197143">
        <w:t>.</w:t>
      </w:r>
    </w:p>
    <w:p w14:paraId="671328F5" w14:textId="77777777" w:rsidR="003E62F8" w:rsidRDefault="00700157" w:rsidP="000526A7">
      <w:pPr>
        <w:pStyle w:val="Ttulo1"/>
        <w:spacing w:line="360" w:lineRule="auto"/>
        <w:jc w:val="both"/>
      </w:pPr>
      <w:bookmarkStart w:id="17" w:name="_Toc170477103"/>
      <w:r>
        <w:t>Bibliografia</w:t>
      </w:r>
      <w:bookmarkEnd w:id="17"/>
    </w:p>
    <w:p w14:paraId="5B6A00D5" w14:textId="2E35F560" w:rsidR="003E62F8" w:rsidRDefault="00EE2E42" w:rsidP="000526A7">
      <w:pPr>
        <w:spacing w:line="360" w:lineRule="auto"/>
        <w:jc w:val="both"/>
      </w:pPr>
      <w:hyperlink r:id="rId50" w:history="1">
        <w:r w:rsidR="00197143" w:rsidRPr="001C0515">
          <w:rPr>
            <w:rStyle w:val="Hiperligao"/>
          </w:rPr>
          <w:t>https://stackoverflow.com</w:t>
        </w:r>
      </w:hyperlink>
    </w:p>
    <w:p w14:paraId="64992DB4" w14:textId="61D13B2C" w:rsidR="003E62F8" w:rsidRDefault="00EE2E42" w:rsidP="000526A7">
      <w:pPr>
        <w:spacing w:line="360" w:lineRule="auto"/>
        <w:jc w:val="both"/>
      </w:pPr>
      <w:hyperlink r:id="rId51" w:history="1">
        <w:r w:rsidR="003E62F8" w:rsidRPr="001C0515">
          <w:rPr>
            <w:rStyle w:val="Hiperligao"/>
          </w:rPr>
          <w:t>https://learn.microsoft.com/</w:t>
        </w:r>
      </w:hyperlink>
      <w:r w:rsidR="003E62F8">
        <w:t xml:space="preserve"> </w:t>
      </w:r>
    </w:p>
    <w:p w14:paraId="646BAAB8" w14:textId="145A072A" w:rsidR="00700157" w:rsidRDefault="00700157" w:rsidP="000526A7">
      <w:pPr>
        <w:pStyle w:val="Ttulo1"/>
        <w:spacing w:line="360" w:lineRule="auto"/>
        <w:jc w:val="both"/>
      </w:pPr>
      <w:bookmarkStart w:id="18" w:name="_Toc170477104"/>
      <w:r>
        <w:t>Anexos</w:t>
      </w:r>
      <w:bookmarkEnd w:id="18"/>
    </w:p>
    <w:p w14:paraId="6B5B2EEE" w14:textId="2C247C91" w:rsidR="00EA6D1C" w:rsidRPr="00EA6D1C" w:rsidRDefault="00EA6D1C" w:rsidP="000526A7">
      <w:pPr>
        <w:spacing w:line="360" w:lineRule="auto"/>
        <w:jc w:val="both"/>
      </w:pPr>
      <w:r>
        <w:t>Nada relevante foi encontrado para ser anexado.</w:t>
      </w:r>
    </w:p>
    <w:sectPr w:rsidR="00EA6D1C" w:rsidRPr="00EA6D1C" w:rsidSect="000E5A99">
      <w:footerReference w:type="default" r:id="rId52"/>
      <w:headerReference w:type="first" r:id="rId53"/>
      <w:pgSz w:w="11906" w:h="16838" w:code="9"/>
      <w:pgMar w:top="1728" w:right="1800" w:bottom="1440" w:left="1800" w:header="0" w:footer="283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91C11" w14:textId="77777777" w:rsidR="00EE2E42" w:rsidRDefault="00EE2E42" w:rsidP="00C6554A">
      <w:pPr>
        <w:spacing w:before="0" w:after="0" w:line="240" w:lineRule="auto"/>
      </w:pPr>
      <w:r>
        <w:separator/>
      </w:r>
    </w:p>
  </w:endnote>
  <w:endnote w:type="continuationSeparator" w:id="0">
    <w:p w14:paraId="4D5F1902" w14:textId="77777777" w:rsidR="00EE2E42" w:rsidRDefault="00EE2E42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2650949"/>
      <w:docPartObj>
        <w:docPartGallery w:val="Page Numbers (Bottom of Page)"/>
        <w:docPartUnique/>
      </w:docPartObj>
    </w:sdtPr>
    <w:sdtEndPr/>
    <w:sdtContent>
      <w:p w14:paraId="7A9DCE01" w14:textId="5F9E6333" w:rsidR="002163EE" w:rsidRDefault="0088486C" w:rsidP="0057157A">
        <w:pPr>
          <w:pStyle w:val="Rodap"/>
          <w:ind w:hanging="1134"/>
          <w:jc w:val="left"/>
        </w:pPr>
        <w:r>
          <w:rPr>
            <w:noProof/>
            <w:lang w:eastAsia="pt-PT"/>
          </w:rPr>
          <w:drawing>
            <wp:inline distT="0" distB="0" distL="0" distR="0" wp14:anchorId="792AED74" wp14:editId="6988A2D5">
              <wp:extent cx="993677" cy="576000"/>
              <wp:effectExtent l="0" t="0" r="0" b="0"/>
              <wp:docPr id="4" name="Imagem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93677" cy="576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852C16">
          <w:rPr>
            <w:noProof/>
            <w:lang w:eastAsia="pt-PT"/>
          </w:rPr>
          <w:drawing>
            <wp:inline distT="0" distB="0" distL="0" distR="0" wp14:anchorId="7B5D8049" wp14:editId="0FEE0FF0">
              <wp:extent cx="1175260" cy="576000"/>
              <wp:effectExtent l="0" t="0" r="6350" b="0"/>
              <wp:docPr id="5" name="Imagem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Imagem 5"/>
                      <pic:cNvPicPr>
                        <a:picLocks noChangeAspect="1" noChangeArrowheads="1"/>
                      </pic:cNvPicPr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75260" cy="576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1B696E">
          <w:rPr>
            <w:noProof/>
            <w:lang w:eastAsia="pt-PT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6FCED1D3" wp14:editId="1002AAA4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7620" b="2540"/>
                  <wp:wrapNone/>
                  <wp:docPr id="3" name="Triângulo isósceles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0D72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C548E5D" w14:textId="53B181BA" w:rsidR="001B696E" w:rsidRDefault="001B696E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  <w:color w:val="auto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 w:cs="Times New Roman"/>
                                  <w:color w:val="auto"/>
                                </w:rPr>
                                <w:fldChar w:fldCharType="separate"/>
                              </w:r>
                              <w:r w:rsidR="009D346C" w:rsidRPr="009D346C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12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FCED1D3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ângulo isósceles 3" o:spid="_x0000_s1026" type="#_x0000_t5" style="position:absolute;margin-left:116.2pt;margin-top:0;width:167.4pt;height:161.8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" adj="21600" fillcolor="#d0d72d" stroked="f">
                  <v:textbox>
                    <w:txbxContent>
                      <w:p w14:paraId="6C548E5D" w14:textId="53B181BA" w:rsidR="001B696E" w:rsidRDefault="001B696E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  <w:color w:val="auto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 w:cs="Times New Roman"/>
                            <w:color w:val="auto"/>
                          </w:rPr>
                          <w:fldChar w:fldCharType="separate"/>
                        </w:r>
                        <w:r w:rsidR="009D346C" w:rsidRPr="009D346C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12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89BF0" w14:textId="77777777" w:rsidR="00EE2E42" w:rsidRDefault="00EE2E42" w:rsidP="00C6554A">
      <w:pPr>
        <w:spacing w:before="0" w:after="0" w:line="240" w:lineRule="auto"/>
      </w:pPr>
      <w:r>
        <w:separator/>
      </w:r>
    </w:p>
  </w:footnote>
  <w:footnote w:type="continuationSeparator" w:id="0">
    <w:p w14:paraId="4E2FF76F" w14:textId="77777777" w:rsidR="00EE2E42" w:rsidRDefault="00EE2E42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0EF6F" w14:textId="0928DE9D" w:rsidR="000E5A99" w:rsidRDefault="00EE2E42" w:rsidP="000E5A99">
    <w:pPr>
      <w:pStyle w:val="Cabealho"/>
      <w:ind w:hanging="1134"/>
    </w:pPr>
    <w:r>
      <w:pict w14:anchorId="16EE39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16.75pt;height:67.8pt;mso-position-horizontal-relative:margin;mso-position-vertical-relative:margin">
          <v:imagedata r:id="rId1" o:title="logo-verde-pequeno"/>
          <v:shadow offset=",0" offset2=",-4pt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BAA6FCB4"/>
    <w:lvl w:ilvl="0">
      <w:start w:val="1"/>
      <w:numFmt w:val="bullet"/>
      <w:pStyle w:val="Listacommarc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0D81033"/>
    <w:multiLevelType w:val="hybridMultilevel"/>
    <w:tmpl w:val="52389A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B433EB"/>
    <w:multiLevelType w:val="multilevel"/>
    <w:tmpl w:val="D7D21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F010E5"/>
    <w:multiLevelType w:val="hybridMultilevel"/>
    <w:tmpl w:val="CAB634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A25B44"/>
    <w:multiLevelType w:val="hybridMultilevel"/>
    <w:tmpl w:val="490E04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DF1D1D"/>
    <w:multiLevelType w:val="hybridMultilevel"/>
    <w:tmpl w:val="497A580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42622C"/>
    <w:multiLevelType w:val="hybridMultilevel"/>
    <w:tmpl w:val="7E30921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4253E5"/>
    <w:multiLevelType w:val="multilevel"/>
    <w:tmpl w:val="A0684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805443"/>
    <w:multiLevelType w:val="multilevel"/>
    <w:tmpl w:val="9E1AC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D01AEC"/>
    <w:multiLevelType w:val="multilevel"/>
    <w:tmpl w:val="160C1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056A29"/>
    <w:multiLevelType w:val="multilevel"/>
    <w:tmpl w:val="F4C48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185D3B"/>
    <w:multiLevelType w:val="multilevel"/>
    <w:tmpl w:val="B3AC3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F77E3F"/>
    <w:multiLevelType w:val="multilevel"/>
    <w:tmpl w:val="2684E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F07E3C"/>
    <w:multiLevelType w:val="multilevel"/>
    <w:tmpl w:val="342CC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925969"/>
    <w:multiLevelType w:val="hybridMultilevel"/>
    <w:tmpl w:val="AF6E7E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3B36EC"/>
    <w:multiLevelType w:val="hybridMultilevel"/>
    <w:tmpl w:val="FD846D5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1"/>
  </w:num>
  <w:num w:numId="4">
    <w:abstractNumId w:val="12"/>
  </w:num>
  <w:num w:numId="5">
    <w:abstractNumId w:val="3"/>
  </w:num>
  <w:num w:numId="6">
    <w:abstractNumId w:val="10"/>
  </w:num>
  <w:num w:numId="7">
    <w:abstractNumId w:val="13"/>
  </w:num>
  <w:num w:numId="8">
    <w:abstractNumId w:val="9"/>
  </w:num>
  <w:num w:numId="9">
    <w:abstractNumId w:val="14"/>
  </w:num>
  <w:num w:numId="10">
    <w:abstractNumId w:val="8"/>
  </w:num>
  <w:num w:numId="11">
    <w:abstractNumId w:val="16"/>
  </w:num>
  <w:num w:numId="12">
    <w:abstractNumId w:val="7"/>
  </w:num>
  <w:num w:numId="13">
    <w:abstractNumId w:val="5"/>
  </w:num>
  <w:num w:numId="14">
    <w:abstractNumId w:val="6"/>
  </w:num>
  <w:num w:numId="15">
    <w:abstractNumId w:val="4"/>
  </w:num>
  <w:num w:numId="16">
    <w:abstractNumId w:val="15"/>
  </w:num>
  <w:num w:numId="17">
    <w:abstractNumId w:val="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1565"/>
    <w:rsid w:val="00000C35"/>
    <w:rsid w:val="00017240"/>
    <w:rsid w:val="00023DA9"/>
    <w:rsid w:val="00023F5D"/>
    <w:rsid w:val="00043202"/>
    <w:rsid w:val="000505E0"/>
    <w:rsid w:val="000526A7"/>
    <w:rsid w:val="00071201"/>
    <w:rsid w:val="00084EF1"/>
    <w:rsid w:val="000A1C41"/>
    <w:rsid w:val="000B27F5"/>
    <w:rsid w:val="000C07F0"/>
    <w:rsid w:val="000C69D0"/>
    <w:rsid w:val="000D7CD6"/>
    <w:rsid w:val="000E5A99"/>
    <w:rsid w:val="000F0F47"/>
    <w:rsid w:val="00107839"/>
    <w:rsid w:val="00121EE6"/>
    <w:rsid w:val="0015133C"/>
    <w:rsid w:val="00156FA3"/>
    <w:rsid w:val="00165923"/>
    <w:rsid w:val="0017159F"/>
    <w:rsid w:val="00180557"/>
    <w:rsid w:val="00197143"/>
    <w:rsid w:val="001B0DFC"/>
    <w:rsid w:val="001B16F7"/>
    <w:rsid w:val="001B2623"/>
    <w:rsid w:val="001B696E"/>
    <w:rsid w:val="001B7B54"/>
    <w:rsid w:val="001C0BA2"/>
    <w:rsid w:val="001C74A2"/>
    <w:rsid w:val="001D01B0"/>
    <w:rsid w:val="001D56E5"/>
    <w:rsid w:val="001D62AA"/>
    <w:rsid w:val="001E1C12"/>
    <w:rsid w:val="001E57B4"/>
    <w:rsid w:val="001F0D93"/>
    <w:rsid w:val="001F4AC0"/>
    <w:rsid w:val="001F6C13"/>
    <w:rsid w:val="00204F8A"/>
    <w:rsid w:val="0021082B"/>
    <w:rsid w:val="00224240"/>
    <w:rsid w:val="00224AFA"/>
    <w:rsid w:val="00233993"/>
    <w:rsid w:val="00234E18"/>
    <w:rsid w:val="00237282"/>
    <w:rsid w:val="002415EF"/>
    <w:rsid w:val="0025249C"/>
    <w:rsid w:val="002554CD"/>
    <w:rsid w:val="00260F26"/>
    <w:rsid w:val="00266036"/>
    <w:rsid w:val="00267809"/>
    <w:rsid w:val="002725EC"/>
    <w:rsid w:val="0028184B"/>
    <w:rsid w:val="00293B67"/>
    <w:rsid w:val="00293B83"/>
    <w:rsid w:val="0029487F"/>
    <w:rsid w:val="002A4086"/>
    <w:rsid w:val="002B4294"/>
    <w:rsid w:val="002C0FBF"/>
    <w:rsid w:val="002C39B5"/>
    <w:rsid w:val="002C4342"/>
    <w:rsid w:val="002D0237"/>
    <w:rsid w:val="002D0B45"/>
    <w:rsid w:val="00307F62"/>
    <w:rsid w:val="00311068"/>
    <w:rsid w:val="003222A5"/>
    <w:rsid w:val="00322FE8"/>
    <w:rsid w:val="00324F56"/>
    <w:rsid w:val="00330CBF"/>
    <w:rsid w:val="00333CB1"/>
    <w:rsid w:val="00333D0D"/>
    <w:rsid w:val="003349D9"/>
    <w:rsid w:val="00340A27"/>
    <w:rsid w:val="00345BAF"/>
    <w:rsid w:val="00355EBE"/>
    <w:rsid w:val="00357339"/>
    <w:rsid w:val="003612EB"/>
    <w:rsid w:val="00364618"/>
    <w:rsid w:val="0039561D"/>
    <w:rsid w:val="00396C58"/>
    <w:rsid w:val="0039791F"/>
    <w:rsid w:val="003A469C"/>
    <w:rsid w:val="003B2BF4"/>
    <w:rsid w:val="003B6218"/>
    <w:rsid w:val="003C01D1"/>
    <w:rsid w:val="003D024A"/>
    <w:rsid w:val="003D6EB0"/>
    <w:rsid w:val="003E596B"/>
    <w:rsid w:val="003E5B48"/>
    <w:rsid w:val="003E62F8"/>
    <w:rsid w:val="003F3D6F"/>
    <w:rsid w:val="003F6F60"/>
    <w:rsid w:val="00401074"/>
    <w:rsid w:val="00404628"/>
    <w:rsid w:val="004116B5"/>
    <w:rsid w:val="004131AD"/>
    <w:rsid w:val="0041520B"/>
    <w:rsid w:val="0042055A"/>
    <w:rsid w:val="00421994"/>
    <w:rsid w:val="00427749"/>
    <w:rsid w:val="00427D64"/>
    <w:rsid w:val="0043788A"/>
    <w:rsid w:val="00465635"/>
    <w:rsid w:val="004671BB"/>
    <w:rsid w:val="004A5C47"/>
    <w:rsid w:val="004B345E"/>
    <w:rsid w:val="004B7CFB"/>
    <w:rsid w:val="004B7E04"/>
    <w:rsid w:val="004C001C"/>
    <w:rsid w:val="004C049F"/>
    <w:rsid w:val="004D224E"/>
    <w:rsid w:val="005000E2"/>
    <w:rsid w:val="0052281D"/>
    <w:rsid w:val="005235E1"/>
    <w:rsid w:val="00530AB4"/>
    <w:rsid w:val="005327E6"/>
    <w:rsid w:val="005453D8"/>
    <w:rsid w:val="0055785B"/>
    <w:rsid w:val="0056699A"/>
    <w:rsid w:val="0057157A"/>
    <w:rsid w:val="005800B0"/>
    <w:rsid w:val="00595BDB"/>
    <w:rsid w:val="005963EE"/>
    <w:rsid w:val="005A03B4"/>
    <w:rsid w:val="005B0CF4"/>
    <w:rsid w:val="005B31C4"/>
    <w:rsid w:val="005C3839"/>
    <w:rsid w:val="005D0B5B"/>
    <w:rsid w:val="005E6E2B"/>
    <w:rsid w:val="006006F3"/>
    <w:rsid w:val="00615A25"/>
    <w:rsid w:val="006274FC"/>
    <w:rsid w:val="00656C2C"/>
    <w:rsid w:val="0065764E"/>
    <w:rsid w:val="00662F20"/>
    <w:rsid w:val="00663389"/>
    <w:rsid w:val="00664141"/>
    <w:rsid w:val="00671103"/>
    <w:rsid w:val="0067187D"/>
    <w:rsid w:val="00684163"/>
    <w:rsid w:val="006A3CE7"/>
    <w:rsid w:val="006A4519"/>
    <w:rsid w:val="006B5AB8"/>
    <w:rsid w:val="006C37E3"/>
    <w:rsid w:val="006D4153"/>
    <w:rsid w:val="006E549E"/>
    <w:rsid w:val="006E678E"/>
    <w:rsid w:val="006F0E1C"/>
    <w:rsid w:val="00700157"/>
    <w:rsid w:val="00707821"/>
    <w:rsid w:val="00707D2F"/>
    <w:rsid w:val="007101E3"/>
    <w:rsid w:val="0071158A"/>
    <w:rsid w:val="0071274D"/>
    <w:rsid w:val="00747E61"/>
    <w:rsid w:val="00751F39"/>
    <w:rsid w:val="0075257A"/>
    <w:rsid w:val="007612BD"/>
    <w:rsid w:val="00770223"/>
    <w:rsid w:val="00770417"/>
    <w:rsid w:val="00775446"/>
    <w:rsid w:val="0077792A"/>
    <w:rsid w:val="0078036F"/>
    <w:rsid w:val="00790EB9"/>
    <w:rsid w:val="00791FFD"/>
    <w:rsid w:val="0079450C"/>
    <w:rsid w:val="007B25F6"/>
    <w:rsid w:val="007C55D9"/>
    <w:rsid w:val="007C5EFA"/>
    <w:rsid w:val="007D213A"/>
    <w:rsid w:val="007F2B87"/>
    <w:rsid w:val="00802CF2"/>
    <w:rsid w:val="00803931"/>
    <w:rsid w:val="008217E7"/>
    <w:rsid w:val="008275C4"/>
    <w:rsid w:val="00835862"/>
    <w:rsid w:val="00852C16"/>
    <w:rsid w:val="00857A3A"/>
    <w:rsid w:val="00864411"/>
    <w:rsid w:val="00867CBE"/>
    <w:rsid w:val="0087159B"/>
    <w:rsid w:val="0088486C"/>
    <w:rsid w:val="0089714F"/>
    <w:rsid w:val="008C4E0C"/>
    <w:rsid w:val="008D7950"/>
    <w:rsid w:val="008D7EA7"/>
    <w:rsid w:val="008E76F7"/>
    <w:rsid w:val="009042C3"/>
    <w:rsid w:val="00916D8C"/>
    <w:rsid w:val="00930457"/>
    <w:rsid w:val="009321B1"/>
    <w:rsid w:val="00943FB6"/>
    <w:rsid w:val="00962C03"/>
    <w:rsid w:val="00974A44"/>
    <w:rsid w:val="00990586"/>
    <w:rsid w:val="009A6E5C"/>
    <w:rsid w:val="009B095A"/>
    <w:rsid w:val="009B0B07"/>
    <w:rsid w:val="009B1B85"/>
    <w:rsid w:val="009B3858"/>
    <w:rsid w:val="009B645A"/>
    <w:rsid w:val="009C2FDC"/>
    <w:rsid w:val="009C455D"/>
    <w:rsid w:val="009D346C"/>
    <w:rsid w:val="009E3973"/>
    <w:rsid w:val="009F58FE"/>
    <w:rsid w:val="00A044E4"/>
    <w:rsid w:val="00A147F4"/>
    <w:rsid w:val="00A33E41"/>
    <w:rsid w:val="00A34FA0"/>
    <w:rsid w:val="00A37D1F"/>
    <w:rsid w:val="00A47A53"/>
    <w:rsid w:val="00A53F2D"/>
    <w:rsid w:val="00A609E4"/>
    <w:rsid w:val="00A61CF3"/>
    <w:rsid w:val="00A62851"/>
    <w:rsid w:val="00A63A90"/>
    <w:rsid w:val="00A6751E"/>
    <w:rsid w:val="00A839E5"/>
    <w:rsid w:val="00A95424"/>
    <w:rsid w:val="00A97A26"/>
    <w:rsid w:val="00AB1B96"/>
    <w:rsid w:val="00AC1FFC"/>
    <w:rsid w:val="00AC391C"/>
    <w:rsid w:val="00AE0055"/>
    <w:rsid w:val="00AE3FE3"/>
    <w:rsid w:val="00B002D2"/>
    <w:rsid w:val="00B017B8"/>
    <w:rsid w:val="00B023A9"/>
    <w:rsid w:val="00B10F14"/>
    <w:rsid w:val="00B12FA0"/>
    <w:rsid w:val="00B31C13"/>
    <w:rsid w:val="00B4122C"/>
    <w:rsid w:val="00B41F37"/>
    <w:rsid w:val="00B42A61"/>
    <w:rsid w:val="00B43351"/>
    <w:rsid w:val="00B55F15"/>
    <w:rsid w:val="00B609C8"/>
    <w:rsid w:val="00B81AFE"/>
    <w:rsid w:val="00B81D37"/>
    <w:rsid w:val="00B933D9"/>
    <w:rsid w:val="00B93B72"/>
    <w:rsid w:val="00B95A9E"/>
    <w:rsid w:val="00BA4575"/>
    <w:rsid w:val="00BC1CEE"/>
    <w:rsid w:val="00BC24C4"/>
    <w:rsid w:val="00BC509F"/>
    <w:rsid w:val="00BC7024"/>
    <w:rsid w:val="00BD6D04"/>
    <w:rsid w:val="00BF194C"/>
    <w:rsid w:val="00BF7A2E"/>
    <w:rsid w:val="00C07CC6"/>
    <w:rsid w:val="00C15810"/>
    <w:rsid w:val="00C20B57"/>
    <w:rsid w:val="00C26930"/>
    <w:rsid w:val="00C402D5"/>
    <w:rsid w:val="00C549B6"/>
    <w:rsid w:val="00C6554A"/>
    <w:rsid w:val="00C74E75"/>
    <w:rsid w:val="00C765D6"/>
    <w:rsid w:val="00C81463"/>
    <w:rsid w:val="00C8375B"/>
    <w:rsid w:val="00C94852"/>
    <w:rsid w:val="00CA7033"/>
    <w:rsid w:val="00CB1565"/>
    <w:rsid w:val="00CC1B08"/>
    <w:rsid w:val="00CD6E8A"/>
    <w:rsid w:val="00CF1437"/>
    <w:rsid w:val="00D3313D"/>
    <w:rsid w:val="00D452D8"/>
    <w:rsid w:val="00D6244C"/>
    <w:rsid w:val="00D64E20"/>
    <w:rsid w:val="00D81E46"/>
    <w:rsid w:val="00D96DDD"/>
    <w:rsid w:val="00DA6850"/>
    <w:rsid w:val="00DB2FBA"/>
    <w:rsid w:val="00DB5142"/>
    <w:rsid w:val="00DC365E"/>
    <w:rsid w:val="00DD0DB8"/>
    <w:rsid w:val="00DD1105"/>
    <w:rsid w:val="00DE011F"/>
    <w:rsid w:val="00DF72AE"/>
    <w:rsid w:val="00E144EC"/>
    <w:rsid w:val="00E23AFD"/>
    <w:rsid w:val="00E23F8B"/>
    <w:rsid w:val="00E25580"/>
    <w:rsid w:val="00E25EA9"/>
    <w:rsid w:val="00E345A0"/>
    <w:rsid w:val="00E35439"/>
    <w:rsid w:val="00E421D3"/>
    <w:rsid w:val="00E60143"/>
    <w:rsid w:val="00E66784"/>
    <w:rsid w:val="00E70C39"/>
    <w:rsid w:val="00E75658"/>
    <w:rsid w:val="00EA18CB"/>
    <w:rsid w:val="00EA5536"/>
    <w:rsid w:val="00EA6D1C"/>
    <w:rsid w:val="00EB3586"/>
    <w:rsid w:val="00EC493C"/>
    <w:rsid w:val="00EC6F83"/>
    <w:rsid w:val="00ED7C44"/>
    <w:rsid w:val="00EE2E42"/>
    <w:rsid w:val="00EF1AEC"/>
    <w:rsid w:val="00EF28AB"/>
    <w:rsid w:val="00F0097A"/>
    <w:rsid w:val="00F0247C"/>
    <w:rsid w:val="00F02D32"/>
    <w:rsid w:val="00F06FA2"/>
    <w:rsid w:val="00F12CB5"/>
    <w:rsid w:val="00F12D5F"/>
    <w:rsid w:val="00F239F7"/>
    <w:rsid w:val="00F23D50"/>
    <w:rsid w:val="00F263E4"/>
    <w:rsid w:val="00F37F44"/>
    <w:rsid w:val="00F4430F"/>
    <w:rsid w:val="00F5454E"/>
    <w:rsid w:val="00F600F7"/>
    <w:rsid w:val="00F61D04"/>
    <w:rsid w:val="00F63FC6"/>
    <w:rsid w:val="00F66FB2"/>
    <w:rsid w:val="00F91CFE"/>
    <w:rsid w:val="00F95182"/>
    <w:rsid w:val="00F95A5E"/>
    <w:rsid w:val="00FA059E"/>
    <w:rsid w:val="00FA091D"/>
    <w:rsid w:val="00FB1752"/>
    <w:rsid w:val="00FD14FF"/>
    <w:rsid w:val="00FD37F2"/>
    <w:rsid w:val="00FD7882"/>
    <w:rsid w:val="00FE0F42"/>
    <w:rsid w:val="00FF22A5"/>
    <w:rsid w:val="00FF5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514644"/>
  <w15:chartTrackingRefBased/>
  <w15:docId w15:val="{EC7894EA-1B22-49D8-9986-BE26988BA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pt-PT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3FC6"/>
  </w:style>
  <w:style w:type="paragraph" w:styleId="Ttulo1">
    <w:name w:val="heading 1"/>
    <w:basedOn w:val="Normal"/>
    <w:next w:val="Normal"/>
    <w:link w:val="Ttulo1Carte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8E76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7789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esdeContacto">
    <w:name w:val="Informações de Contacto"/>
    <w:basedOn w:val="Normal"/>
    <w:uiPriority w:val="4"/>
    <w:qFormat/>
    <w:rsid w:val="00C6554A"/>
    <w:pPr>
      <w:spacing w:before="0" w:after="0"/>
      <w:jc w:val="center"/>
    </w:pPr>
  </w:style>
  <w:style w:type="paragraph" w:styleId="Listacommarcas">
    <w:name w:val="List Bullet"/>
    <w:basedOn w:val="Normal"/>
    <w:uiPriority w:val="10"/>
    <w:unhideWhenUsed/>
    <w:qFormat/>
    <w:rsid w:val="00C6554A"/>
    <w:pPr>
      <w:numPr>
        <w:numId w:val="2"/>
      </w:numPr>
    </w:pPr>
  </w:style>
  <w:style w:type="paragraph" w:styleId="Ttulo">
    <w:name w:val="Title"/>
    <w:basedOn w:val="Normal"/>
    <w:link w:val="TtuloCarte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ter">
    <w:name w:val="Título Caráter"/>
    <w:basedOn w:val="Tipodeletrapredefinidodopargrafo"/>
    <w:link w:val="Ttul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arte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ter">
    <w:name w:val="Subtítulo Caráter"/>
    <w:basedOn w:val="Tipodeletrapredefinidodopargrafo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Rodap">
    <w:name w:val="footer"/>
    <w:basedOn w:val="Normal"/>
    <w:link w:val="RodapCarte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RodapCarter">
    <w:name w:val="Rodapé Caráter"/>
    <w:basedOn w:val="Tipodeletrapredefinidodopargrafo"/>
    <w:link w:val="Rodap"/>
    <w:uiPriority w:val="99"/>
    <w:rsid w:val="00C6554A"/>
    <w:rPr>
      <w:caps/>
    </w:rPr>
  </w:style>
  <w:style w:type="paragraph" w:customStyle="1" w:styleId="Fotografia">
    <w:name w:val="Fotografia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Cabealho">
    <w:name w:val="header"/>
    <w:basedOn w:val="Normal"/>
    <w:link w:val="CabealhoCarter"/>
    <w:uiPriority w:val="99"/>
    <w:unhideWhenUsed/>
    <w:rsid w:val="00C6554A"/>
    <w:pPr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anumerada">
    <w:name w:val="List Number"/>
    <w:basedOn w:val="Normal"/>
    <w:uiPriority w:val="11"/>
    <w:unhideWhenUsed/>
    <w:qFormat/>
    <w:rsid w:val="00C6554A"/>
    <w:pPr>
      <w:numPr>
        <w:numId w:val="1"/>
      </w:numPr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eIntensa">
    <w:name w:val="Intense Emphasis"/>
    <w:basedOn w:val="Tipodeletrapredefinidodopargrafo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semiHidden/>
    <w:rsid w:val="00C6554A"/>
    <w:rPr>
      <w:i/>
      <w:iCs/>
      <w:color w:val="007789" w:themeColor="accent1" w:themeShade="BF"/>
    </w:rPr>
  </w:style>
  <w:style w:type="character" w:styleId="RefernciaIntensa">
    <w:name w:val="Intense Reference"/>
    <w:basedOn w:val="Tipodeletrapredefinidodopargrafo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Legenda">
    <w:name w:val="caption"/>
    <w:basedOn w:val="Normal"/>
    <w:next w:val="Normal"/>
    <w:uiPriority w:val="35"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6554A"/>
    <w:rPr>
      <w:rFonts w:ascii="Segoe UI" w:hAnsi="Segoe UI" w:cs="Segoe UI"/>
      <w:szCs w:val="18"/>
    </w:rPr>
  </w:style>
  <w:style w:type="paragraph" w:styleId="Textodebloco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Corpodetexto3">
    <w:name w:val="Body Text 3"/>
    <w:basedOn w:val="Normal"/>
    <w:link w:val="Corpodetexto3Carte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odetexto3Carter">
    <w:name w:val="Corpo de texto 3 Caráter"/>
    <w:basedOn w:val="Tipodeletrapredefinidodopargrafo"/>
    <w:link w:val="Corpodetexto3"/>
    <w:uiPriority w:val="99"/>
    <w:semiHidden/>
    <w:rsid w:val="00C6554A"/>
    <w:rPr>
      <w:szCs w:val="16"/>
    </w:rPr>
  </w:style>
  <w:style w:type="paragraph" w:styleId="Avanodecorpodetexto3">
    <w:name w:val="Body Text Indent 3"/>
    <w:basedOn w:val="Normal"/>
    <w:link w:val="Avanodecorpodetexto3Carte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Avanodecorpodetexto3Carter">
    <w:name w:val="Avanço de corpo de texto 3 Caráter"/>
    <w:basedOn w:val="Tipodeletrapredefinidodopargrafo"/>
    <w:link w:val="Avanodecorpodetexto3"/>
    <w:uiPriority w:val="99"/>
    <w:semiHidden/>
    <w:rsid w:val="00C6554A"/>
    <w:rPr>
      <w:szCs w:val="1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C6554A"/>
    <w:rPr>
      <w:sz w:val="22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C6554A"/>
    <w:rPr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C6554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C6554A"/>
    <w:rPr>
      <w:b/>
      <w:bCs/>
      <w:szCs w:val="20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C6554A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C6554A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C6554A"/>
    <w:rPr>
      <w:szCs w:val="20"/>
    </w:rPr>
  </w:style>
  <w:style w:type="character" w:styleId="CdigoHTML">
    <w:name w:val="HTML Code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C6554A"/>
    <w:rPr>
      <w:rFonts w:ascii="Consolas" w:hAnsi="Consolas"/>
      <w:szCs w:val="20"/>
    </w:rPr>
  </w:style>
  <w:style w:type="character" w:styleId="MquinadeescreverHTML">
    <w:name w:val="HTML Typewriter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iperligao">
    <w:name w:val="Hyperlink"/>
    <w:basedOn w:val="Tipodeletrapredefinidodopargrafo"/>
    <w:uiPriority w:val="99"/>
    <w:unhideWhenUsed/>
    <w:rsid w:val="00C6554A"/>
    <w:rPr>
      <w:color w:val="835D00" w:themeColor="accent3" w:themeShade="80"/>
      <w:u w:val="single"/>
    </w:rPr>
  </w:style>
  <w:style w:type="paragraph" w:styleId="Textodemacro">
    <w:name w:val="macro"/>
    <w:link w:val="TextodemacroCarte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semiHidden/>
    <w:rsid w:val="00C6554A"/>
    <w:rPr>
      <w:rFonts w:ascii="Consolas" w:hAnsi="Consolas"/>
      <w:szCs w:val="20"/>
    </w:rPr>
  </w:style>
  <w:style w:type="character" w:styleId="TextodoMarcadordePosio">
    <w:name w:val="Placeholder Text"/>
    <w:basedOn w:val="Tipodeletrapredefinidodopargrafo"/>
    <w:uiPriority w:val="99"/>
    <w:semiHidden/>
    <w:rsid w:val="00C6554A"/>
    <w:rPr>
      <w:color w:val="595959" w:themeColor="text1" w:themeTint="A6"/>
    </w:rPr>
  </w:style>
  <w:style w:type="paragraph" w:styleId="Textosimples">
    <w:name w:val="Plain Text"/>
    <w:basedOn w:val="Normal"/>
    <w:link w:val="TextosimplesCarte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semiHidden/>
    <w:rsid w:val="00C6554A"/>
    <w:rPr>
      <w:rFonts w:ascii="Consolas" w:hAnsi="Consolas"/>
      <w:szCs w:val="21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Cabealhodondice">
    <w:name w:val="TOC Heading"/>
    <w:basedOn w:val="Ttulo1"/>
    <w:next w:val="Normal"/>
    <w:uiPriority w:val="39"/>
    <w:unhideWhenUsed/>
    <w:qFormat/>
    <w:rsid w:val="008D7EA7"/>
    <w:pPr>
      <w:spacing w:before="240" w:after="0" w:line="259" w:lineRule="auto"/>
      <w:contextualSpacing w:val="0"/>
      <w:outlineLvl w:val="9"/>
    </w:pPr>
    <w:rPr>
      <w:szCs w:val="32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8D7EA7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8D7EA7"/>
    <w:pPr>
      <w:spacing w:after="100"/>
      <w:ind w:left="220"/>
    </w:pPr>
  </w:style>
  <w:style w:type="paragraph" w:styleId="PargrafodaLista">
    <w:name w:val="List Paragraph"/>
    <w:basedOn w:val="Normal"/>
    <w:uiPriority w:val="34"/>
    <w:unhideWhenUsed/>
    <w:qFormat/>
    <w:rsid w:val="008D7EA7"/>
    <w:pPr>
      <w:ind w:left="720"/>
      <w:contextualSpacing/>
    </w:pPr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rsid w:val="007612BD"/>
    <w:rPr>
      <w:color w:val="605E5C"/>
      <w:shd w:val="clear" w:color="auto" w:fill="E1DFDD"/>
    </w:rPr>
  </w:style>
  <w:style w:type="paragraph" w:styleId="ndice3">
    <w:name w:val="toc 3"/>
    <w:basedOn w:val="Normal"/>
    <w:next w:val="Normal"/>
    <w:autoRedefine/>
    <w:uiPriority w:val="39"/>
    <w:unhideWhenUsed/>
    <w:rsid w:val="00FD7882"/>
    <w:pPr>
      <w:spacing w:after="100"/>
      <w:ind w:left="440"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EF28AB"/>
    <w:rPr>
      <w:color w:val="605E5C"/>
      <w:shd w:val="clear" w:color="auto" w:fill="E1DFDD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8E76F7"/>
    <w:rPr>
      <w:rFonts w:asciiTheme="majorHAnsi" w:eastAsiaTheme="majorEastAsia" w:hAnsiTheme="majorHAnsi" w:cstheme="majorBidi"/>
      <w:i/>
      <w:iCs/>
      <w:color w:val="007789" w:themeColor="accent1" w:themeShade="BF"/>
    </w:rPr>
  </w:style>
  <w:style w:type="character" w:styleId="Forte">
    <w:name w:val="Strong"/>
    <w:basedOn w:val="Tipodeletrapredefinidodopargrafo"/>
    <w:uiPriority w:val="22"/>
    <w:qFormat/>
    <w:rsid w:val="008E76F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711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569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5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5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14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788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070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803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37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89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599216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747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82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041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287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0383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0308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5112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7387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49517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3901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505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95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150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8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visualstudio.microsoft.com/vs/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9" Type="http://schemas.openxmlformats.org/officeDocument/2006/relationships/image" Target="media/image25.png"/><Relationship Id="rId21" Type="http://schemas.openxmlformats.org/officeDocument/2006/relationships/image" Target="media/image7.png"/><Relationship Id="rId34" Type="http://schemas.openxmlformats.org/officeDocument/2006/relationships/image" Target="media/image20.png"/><Relationship Id="rId42" Type="http://schemas.openxmlformats.org/officeDocument/2006/relationships/image" Target="media/image28.png"/><Relationship Id="rId47" Type="http://schemas.openxmlformats.org/officeDocument/2006/relationships/image" Target="media/image33.png"/><Relationship Id="rId50" Type="http://schemas.openxmlformats.org/officeDocument/2006/relationships/hyperlink" Target="https://stackoverflow.com" TargetMode="External"/><Relationship Id="rId55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excalidraw.com" TargetMode="External"/><Relationship Id="rId29" Type="http://schemas.openxmlformats.org/officeDocument/2006/relationships/image" Target="media/image15.png"/><Relationship Id="rId11" Type="http://schemas.openxmlformats.org/officeDocument/2006/relationships/image" Target="media/image1.png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45" Type="http://schemas.openxmlformats.org/officeDocument/2006/relationships/image" Target="media/image31.png"/><Relationship Id="rId53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31" Type="http://schemas.openxmlformats.org/officeDocument/2006/relationships/image" Target="media/image17.png"/><Relationship Id="rId44" Type="http://schemas.openxmlformats.org/officeDocument/2006/relationships/image" Target="media/image30.png"/><Relationship Id="rId52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bschema.com/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43" Type="http://schemas.openxmlformats.org/officeDocument/2006/relationships/image" Target="media/image29.png"/><Relationship Id="rId48" Type="http://schemas.openxmlformats.org/officeDocument/2006/relationships/image" Target="media/image34.png"/><Relationship Id="rId8" Type="http://schemas.openxmlformats.org/officeDocument/2006/relationships/webSettings" Target="webSettings.xml"/><Relationship Id="rId51" Type="http://schemas.openxmlformats.org/officeDocument/2006/relationships/hyperlink" Target="https://learn.microsoft.com/" TargetMode="Externa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image" Target="media/image24.png"/><Relationship Id="rId46" Type="http://schemas.openxmlformats.org/officeDocument/2006/relationships/image" Target="media/image32.png"/><Relationship Id="rId20" Type="http://schemas.openxmlformats.org/officeDocument/2006/relationships/image" Target="media/image6.png"/><Relationship Id="rId41" Type="http://schemas.openxmlformats.org/officeDocument/2006/relationships/image" Target="media/image27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s://balsamiq.com/wireframes/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image" Target="media/image22.png"/><Relationship Id="rId49" Type="http://schemas.openxmlformats.org/officeDocument/2006/relationships/image" Target="media/image35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7.png"/><Relationship Id="rId1" Type="http://schemas.openxmlformats.org/officeDocument/2006/relationships/image" Target="media/image3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222128\AppData\Roaming\Microsoft\Modelos\Relat&#243;rio%20de%20estudante%20com%20fotografia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ab10a57-e2a7-451f-a73a-a339e20cc61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6456720FC8A964199667BB6837289BD" ma:contentTypeVersion="13" ma:contentTypeDescription="Criar um novo documento." ma:contentTypeScope="" ma:versionID="634592e4fce30b9a5bf34fa53984d869">
  <xsd:schema xmlns:xsd="http://www.w3.org/2001/XMLSchema" xmlns:xs="http://www.w3.org/2001/XMLSchema" xmlns:p="http://schemas.microsoft.com/office/2006/metadata/properties" xmlns:ns3="cab10a57-e2a7-451f-a73a-a339e20cc61b" xmlns:ns4="a8e0c448-c9b9-471d-a235-bf2dbbb996a6" targetNamespace="http://schemas.microsoft.com/office/2006/metadata/properties" ma:root="true" ma:fieldsID="0edac5a1361607cf9e40ed63075b60da" ns3:_="" ns4:_="">
    <xsd:import namespace="cab10a57-e2a7-451f-a73a-a339e20cc61b"/>
    <xsd:import namespace="a8e0c448-c9b9-471d-a235-bf2dbbb996a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LengthInSeconds" minOccurs="0"/>
                <xsd:element ref="ns3:MediaServiceDateTaken" minOccurs="0"/>
                <xsd:element ref="ns3:_activity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b10a57-e2a7-451f-a73a-a339e20cc6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e0c448-c9b9-471d-a235-bf2dbbb996a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49B4E-663A-48F2-A082-39929A428BE3}">
  <ds:schemaRefs>
    <ds:schemaRef ds:uri="http://schemas.microsoft.com/office/2006/metadata/properties"/>
    <ds:schemaRef ds:uri="http://schemas.microsoft.com/office/infopath/2007/PartnerControls"/>
    <ds:schemaRef ds:uri="cab10a57-e2a7-451f-a73a-a339e20cc61b"/>
  </ds:schemaRefs>
</ds:datastoreItem>
</file>

<file path=customXml/itemProps2.xml><?xml version="1.0" encoding="utf-8"?>
<ds:datastoreItem xmlns:ds="http://schemas.openxmlformats.org/officeDocument/2006/customXml" ds:itemID="{47E72599-7602-422B-ADB7-3C73671626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AF34C2-FA54-4F34-BF7A-ACD8DB806E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b10a57-e2a7-451f-a73a-a339e20cc61b"/>
    <ds:schemaRef ds:uri="a8e0c448-c9b9-471d-a235-bf2dbbb996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1A0530C-6916-4515-9A72-49B12EB6F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de estudante com fotografia.dotx</Template>
  <TotalTime>735</TotalTime>
  <Pages>25</Pages>
  <Words>1688</Words>
  <Characters>9120</Characters>
  <Application>Microsoft Office Word</Application>
  <DocSecurity>0</DocSecurity>
  <Lines>76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Daniel Soares André</dc:creator>
  <cp:keywords/>
  <dc:description/>
  <cp:lastModifiedBy>Ivo Daniel Soares André</cp:lastModifiedBy>
  <cp:revision>303</cp:revision>
  <cp:lastPrinted>2024-06-28T13:34:00Z</cp:lastPrinted>
  <dcterms:created xsi:type="dcterms:W3CDTF">2023-06-27T14:11:00Z</dcterms:created>
  <dcterms:modified xsi:type="dcterms:W3CDTF">2024-06-28T13:34:00Z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0x01010026456720FC8A964199667BB6837289BD</vt:lpwstr>
  </property>
</Properties>
</file>